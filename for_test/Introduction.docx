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5DE0" w14:textId="77777777" w:rsidR="00AA132F" w:rsidRPr="008E555D" w:rsidRDefault="006D6F3F">
      <w:pPr>
        <w:pStyle w:val="1"/>
        <w:rPr>
          <w:color w:val="auto"/>
          <w:sz w:val="24"/>
          <w:szCs w:val="24"/>
        </w:rPr>
      </w:pPr>
      <w:bookmarkStart w:id="0" w:name="_Toc133953569"/>
      <w:r w:rsidRPr="008E555D">
        <w:rPr>
          <w:color w:val="auto"/>
          <w:sz w:val="24"/>
          <w:szCs w:val="24"/>
        </w:rPr>
        <w:t>I</w:t>
      </w:r>
      <w:r w:rsidRPr="008E555D">
        <w:rPr>
          <w:rFonts w:hint="eastAsia"/>
          <w:color w:val="auto"/>
          <w:sz w:val="24"/>
          <w:szCs w:val="24"/>
        </w:rPr>
        <w:t>ntro</w:t>
      </w:r>
      <w:r w:rsidRPr="008E555D">
        <w:rPr>
          <w:color w:val="auto"/>
          <w:sz w:val="24"/>
          <w:szCs w:val="24"/>
        </w:rPr>
        <w:t>duction to Software Architecture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30"/>
          <w:szCs w:val="30"/>
          <w:lang w:val="zh-CN"/>
        </w:rPr>
        <w:id w:val="1594901816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5B173EED" w14:textId="5BF3B58B" w:rsidR="00AA132F" w:rsidRPr="00AD143D" w:rsidRDefault="00AA132F">
          <w:pPr>
            <w:pStyle w:val="TOC"/>
            <w:rPr>
              <w:color w:val="auto"/>
              <w:sz w:val="13"/>
              <w:szCs w:val="13"/>
            </w:rPr>
          </w:pPr>
          <w:r w:rsidRPr="00AD143D">
            <w:rPr>
              <w:color w:val="auto"/>
              <w:sz w:val="13"/>
              <w:szCs w:val="13"/>
              <w:lang w:val="zh-CN"/>
            </w:rPr>
            <w:t>目录</w:t>
          </w:r>
        </w:p>
        <w:p w14:paraId="68D9F7DC" w14:textId="77A1D5F9" w:rsidR="00AD143D" w:rsidRPr="00AD143D" w:rsidRDefault="00AA132F">
          <w:pPr>
            <w:pStyle w:val="TOC1"/>
            <w:tabs>
              <w:tab w:val="right" w:leader="dot" w:pos="5177"/>
            </w:tabs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r w:rsidRPr="00AD143D">
            <w:rPr>
              <w:color w:val="auto"/>
              <w:sz w:val="13"/>
              <w:szCs w:val="13"/>
            </w:rPr>
            <w:fldChar w:fldCharType="begin"/>
          </w:r>
          <w:r w:rsidRPr="00AD143D">
            <w:rPr>
              <w:color w:val="auto"/>
              <w:sz w:val="13"/>
              <w:szCs w:val="13"/>
            </w:rPr>
            <w:instrText xml:space="preserve"> TOC \o "1-3" \h \z \u </w:instrText>
          </w:r>
          <w:r w:rsidRPr="00AD143D">
            <w:rPr>
              <w:color w:val="auto"/>
              <w:sz w:val="13"/>
              <w:szCs w:val="13"/>
            </w:rPr>
            <w:fldChar w:fldCharType="separate"/>
          </w:r>
          <w:hyperlink w:anchor="_Toc133953569" w:history="1">
            <w:r w:rsidR="00AD143D" w:rsidRPr="00AD143D">
              <w:rPr>
                <w:rStyle w:val="afff1"/>
                <w:noProof/>
                <w:sz w:val="13"/>
                <w:szCs w:val="13"/>
              </w:rPr>
              <w:t>Introduction to Software Architecture</w:t>
            </w:r>
            <w:r w:rsidR="00AD143D" w:rsidRPr="00AD143D">
              <w:rPr>
                <w:noProof/>
                <w:webHidden/>
                <w:sz w:val="13"/>
                <w:szCs w:val="13"/>
              </w:rPr>
              <w:tab/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="00AD143D" w:rsidRPr="00AD143D">
              <w:rPr>
                <w:noProof/>
                <w:webHidden/>
                <w:sz w:val="13"/>
                <w:szCs w:val="13"/>
              </w:rPr>
              <w:instrText xml:space="preserve"> PAGEREF _Toc133953569 \h </w:instrText>
            </w:r>
            <w:r w:rsidR="00AD143D" w:rsidRPr="00AD143D">
              <w:rPr>
                <w:noProof/>
                <w:webHidden/>
                <w:sz w:val="13"/>
                <w:szCs w:val="13"/>
              </w:rPr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1</w:t>
            </w:r>
            <w:r w:rsidR="00AD143D"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0D0691C9" w14:textId="3B27BDDC" w:rsidR="00AD143D" w:rsidRPr="00AD143D" w:rsidRDefault="00AD143D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0" w:history="1">
            <w:r w:rsidRPr="00AD143D">
              <w:rPr>
                <w:rStyle w:val="afff1"/>
                <w:noProof/>
                <w:sz w:val="13"/>
                <w:szCs w:val="13"/>
              </w:rPr>
              <w:t>1.1.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main concepts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_Toc133953570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2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0137DD9" w14:textId="1091DF0B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1" w:history="1">
            <w:r w:rsidRPr="00AD143D">
              <w:rPr>
                <w:rStyle w:val="afff1"/>
                <w:noProof/>
                <w:sz w:val="13"/>
                <w:szCs w:val="13"/>
              </w:rPr>
              <w:t>1.1.1.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definition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_Toc133953571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2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6CFBFA8" w14:textId="29933324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2" w:history="1">
            <w:r w:rsidRPr="00AD143D">
              <w:rPr>
                <w:rStyle w:val="afff1"/>
                <w:noProof/>
                <w:sz w:val="13"/>
                <w:szCs w:val="13"/>
              </w:rPr>
              <w:t>1.1.2.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Example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_Toc133953572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2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3AF850FF" w14:textId="047257B8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3" w:history="1">
            <w:r w:rsidRPr="00AD143D">
              <w:rPr>
                <w:rStyle w:val="afff1"/>
                <w:noProof/>
                <w:sz w:val="13"/>
                <w:szCs w:val="13"/>
              </w:rPr>
              <w:t>1.1.3.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more details of Software Architecture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_Toc133953573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3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63480C9E" w14:textId="447054D7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4" w:history="1">
            <w:r w:rsidRPr="00AD143D">
              <w:rPr>
                <w:rStyle w:val="afff1"/>
                <w:noProof/>
                <w:sz w:val="13"/>
                <w:szCs w:val="13"/>
              </w:rPr>
              <w:t>1.1.4.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structure and views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_Toc133953574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3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E18FC43" w14:textId="012F77E2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5" w:history="1">
            <w:r w:rsidRPr="00AD143D">
              <w:rPr>
                <w:rStyle w:val="afff1"/>
                <w:noProof/>
                <w:sz w:val="13"/>
                <w:szCs w:val="13"/>
              </w:rPr>
              <w:t>1.1.5.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Architectural Patterns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_Toc133953575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4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F9281A2" w14:textId="270F174D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6" w:history="1">
            <w:r w:rsidRPr="00AD143D">
              <w:rPr>
                <w:rStyle w:val="afff1"/>
                <w:noProof/>
                <w:sz w:val="13"/>
                <w:szCs w:val="13"/>
              </w:rPr>
              <w:t>1.1.6.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make a good architecture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_Toc133953576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4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32842840" w14:textId="08B21D22" w:rsidR="00AD143D" w:rsidRPr="00AD143D" w:rsidRDefault="00AD143D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7" w:history="1">
            <w:r w:rsidRPr="00AD143D">
              <w:rPr>
                <w:rStyle w:val="afff1"/>
                <w:noProof/>
                <w:sz w:val="13"/>
                <w:szCs w:val="13"/>
              </w:rPr>
              <w:t>1.2.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Importance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_Toc133953577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308F798" w14:textId="09567E28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8" w:history="1">
            <w:r w:rsidRPr="00AD143D">
              <w:rPr>
                <w:rStyle w:val="afff1"/>
                <w:noProof/>
                <w:sz w:val="13"/>
                <w:szCs w:val="13"/>
              </w:rPr>
              <w:t>1.2.1.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Inhibiting or Enabling System’s Quality Attributes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_Toc133953578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A0F3B9D" w14:textId="67375D39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79" w:history="1">
            <w:r w:rsidRPr="00AD143D">
              <w:rPr>
                <w:rStyle w:val="afff1"/>
                <w:noProof/>
                <w:sz w:val="13"/>
                <w:szCs w:val="13"/>
              </w:rPr>
              <w:t>1.2.2.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Reasoning About and Managing Change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_Toc133953579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56ED51F" w14:textId="6E7267EA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0" w:history="1">
            <w:r w:rsidRPr="00AD143D">
              <w:rPr>
                <w:rStyle w:val="afff1"/>
                <w:noProof/>
                <w:sz w:val="13"/>
                <w:szCs w:val="13"/>
              </w:rPr>
              <w:t>1.2.3.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Predicting System Qualities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_Toc133953580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57F2CCFE" w14:textId="216B3DEC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1" w:history="1">
            <w:r w:rsidRPr="00AD143D">
              <w:rPr>
                <w:rStyle w:val="afff1"/>
                <w:noProof/>
                <w:sz w:val="13"/>
                <w:szCs w:val="13"/>
              </w:rPr>
              <w:t>1.2.4.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Enhancing Communication Among Stakeholders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_Toc133953581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8AF1819" w14:textId="0A279CF9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2" w:history="1">
            <w:r w:rsidRPr="00AD143D">
              <w:rPr>
                <w:rStyle w:val="afff1"/>
                <w:noProof/>
                <w:sz w:val="13"/>
                <w:szCs w:val="13"/>
              </w:rPr>
              <w:t>1.2.5.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Earliest Design Decisions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_Toc133953582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03C392C" w14:textId="06497C06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3" w:history="1">
            <w:r w:rsidRPr="00AD143D">
              <w:rPr>
                <w:rStyle w:val="afff1"/>
                <w:noProof/>
                <w:sz w:val="13"/>
                <w:szCs w:val="13"/>
              </w:rPr>
              <w:t>1.2.6.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Defining Constraints on an Implementation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_Toc133953583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16A0866" w14:textId="270B1B37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4" w:history="1">
            <w:r w:rsidRPr="00AD143D">
              <w:rPr>
                <w:rStyle w:val="afff1"/>
                <w:noProof/>
                <w:sz w:val="13"/>
                <w:szCs w:val="13"/>
              </w:rPr>
              <w:t>1.2.7.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Influencing the Organizational Structure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_Toc133953584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0BD132D6" w14:textId="104ED5D7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5" w:history="1">
            <w:r w:rsidRPr="00AD143D">
              <w:rPr>
                <w:rStyle w:val="afff1"/>
                <w:noProof/>
                <w:sz w:val="13"/>
                <w:szCs w:val="13"/>
              </w:rPr>
              <w:t>1.2.8.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Enabling Evolutionary Prototyping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_Toc133953585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5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397DFEE" w14:textId="105D4EBD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6" w:history="1">
            <w:r w:rsidRPr="00AD143D">
              <w:rPr>
                <w:rStyle w:val="afff1"/>
                <w:noProof/>
                <w:sz w:val="13"/>
                <w:szCs w:val="13"/>
              </w:rPr>
              <w:t>1.2.9.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Improving Cost and Schedule Estimates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_Toc133953586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2476A366" w14:textId="7C28CE3B" w:rsidR="00AD143D" w:rsidRPr="00AD143D" w:rsidRDefault="00AD143D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7" w:history="1">
            <w:r w:rsidRPr="00AD143D">
              <w:rPr>
                <w:rStyle w:val="afff1"/>
                <w:noProof/>
                <w:sz w:val="13"/>
                <w:szCs w:val="13"/>
              </w:rPr>
              <w:t>1.2.10.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Transferable, Reusable Model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_Toc133953587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667564B" w14:textId="7D0A2460" w:rsidR="00AD143D" w:rsidRPr="00AD143D" w:rsidRDefault="00AD143D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8" w:history="1">
            <w:r w:rsidRPr="00AD143D">
              <w:rPr>
                <w:rStyle w:val="afff1"/>
                <w:noProof/>
                <w:sz w:val="13"/>
                <w:szCs w:val="13"/>
              </w:rPr>
              <w:t>1.2.11.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Using Independently Developed Components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_Toc133953588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5667E11" w14:textId="07454E5D" w:rsidR="00AD143D" w:rsidRPr="00AD143D" w:rsidRDefault="00AD143D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89" w:history="1">
            <w:r w:rsidRPr="00AD143D">
              <w:rPr>
                <w:rStyle w:val="afff1"/>
                <w:noProof/>
                <w:sz w:val="13"/>
                <w:szCs w:val="13"/>
              </w:rPr>
              <w:t>1.2.12.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Restricting Design Vocabulary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_Toc133953589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77FF5812" w14:textId="78EAFD09" w:rsidR="00AD143D" w:rsidRPr="00AD143D" w:rsidRDefault="00AD143D">
          <w:pPr>
            <w:pStyle w:val="TOC3"/>
            <w:tabs>
              <w:tab w:val="left" w:pos="1880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0" w:history="1">
            <w:r w:rsidRPr="00AD143D">
              <w:rPr>
                <w:rStyle w:val="afff1"/>
                <w:noProof/>
                <w:sz w:val="13"/>
                <w:szCs w:val="13"/>
              </w:rPr>
              <w:t>1.2.13.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Basis for Training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_Toc133953590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9E29B29" w14:textId="40B54F0D" w:rsidR="00AD143D" w:rsidRPr="00AD143D" w:rsidRDefault="00AD143D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1" w:history="1">
            <w:r w:rsidRPr="00AD143D">
              <w:rPr>
                <w:rStyle w:val="afff1"/>
                <w:noProof/>
                <w:sz w:val="13"/>
                <w:szCs w:val="13"/>
              </w:rPr>
              <w:t>1.3.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many contexts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_Toc133953591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256727AC" w14:textId="3D729DBC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2" w:history="1">
            <w:r w:rsidRPr="00AD143D">
              <w:rPr>
                <w:rStyle w:val="afff1"/>
                <w:noProof/>
                <w:sz w:val="13"/>
                <w:szCs w:val="13"/>
              </w:rPr>
              <w:t>1.3.1.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How is Architecture Influenced?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_Toc133953592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0169B8AC" w14:textId="0DB57B0F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3" w:history="1">
            <w:r w:rsidRPr="00AD143D">
              <w:rPr>
                <w:rStyle w:val="afff1"/>
                <w:noProof/>
                <w:sz w:val="13"/>
                <w:szCs w:val="13"/>
                <w:lang w:val="en-AU"/>
              </w:rPr>
              <w:t>1.3.2.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  <w:lang w:val="en-AU"/>
              </w:rPr>
              <w:t>Contexts of Software Architecture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_Toc133953593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6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4FDE4107" w14:textId="29D16A0D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4" w:history="1">
            <w:r w:rsidRPr="00AD143D">
              <w:rPr>
                <w:rStyle w:val="afff1"/>
                <w:noProof/>
                <w:sz w:val="13"/>
                <w:szCs w:val="13"/>
              </w:rPr>
              <w:t>1.3.3.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Stakeholders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_Toc133953594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7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1C717945" w14:textId="249628BC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5" w:history="1">
            <w:r w:rsidRPr="00AD143D">
              <w:rPr>
                <w:rStyle w:val="afff1"/>
                <w:noProof/>
                <w:sz w:val="13"/>
                <w:szCs w:val="13"/>
              </w:rPr>
              <w:t>1.3.4.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Architecture Influence Cycle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_Toc133953595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7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48461532" w14:textId="7870DE41" w:rsidR="00AD143D" w:rsidRPr="00AD143D" w:rsidRDefault="00AD143D">
          <w:pPr>
            <w:pStyle w:val="TOC3"/>
            <w:tabs>
              <w:tab w:val="left" w:pos="1721"/>
              <w:tab w:val="right" w:leader="dot" w:pos="5177"/>
            </w:tabs>
            <w:ind w:left="12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6" w:history="1">
            <w:r w:rsidRPr="00AD143D">
              <w:rPr>
                <w:rStyle w:val="afff1"/>
                <w:noProof/>
                <w:sz w:val="13"/>
                <w:szCs w:val="13"/>
              </w:rPr>
              <w:t>1.3.5.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What Do Architectures Influence?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_Toc133953596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8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43A803CB" w14:textId="558602C3" w:rsidR="00AD143D" w:rsidRPr="00AD143D" w:rsidRDefault="00AD143D">
          <w:pPr>
            <w:pStyle w:val="TOC2"/>
            <w:tabs>
              <w:tab w:val="left" w:pos="1260"/>
              <w:tab w:val="right" w:leader="dot" w:pos="5177"/>
            </w:tabs>
            <w:ind w:left="600"/>
            <w:rPr>
              <w:noProof/>
              <w:color w:val="auto"/>
              <w:kern w:val="2"/>
              <w:sz w:val="13"/>
              <w:szCs w:val="13"/>
              <w14:ligatures w14:val="standardContextual"/>
            </w:rPr>
          </w:pPr>
          <w:hyperlink w:anchor="_Toc133953597" w:history="1">
            <w:r w:rsidRPr="00AD143D">
              <w:rPr>
                <w:rStyle w:val="afff1"/>
                <w:noProof/>
                <w:sz w:val="13"/>
                <w:szCs w:val="13"/>
              </w:rPr>
              <w:t>1.4.</w:t>
            </w:r>
            <w:r w:rsidRPr="00AD143D">
              <w:rPr>
                <w:noProof/>
                <w:color w:val="auto"/>
                <w:kern w:val="2"/>
                <w:sz w:val="13"/>
                <w:szCs w:val="13"/>
                <w14:ligatures w14:val="standardContextual"/>
              </w:rPr>
              <w:tab/>
            </w:r>
            <w:r w:rsidRPr="00AD143D">
              <w:rPr>
                <w:rStyle w:val="afff1"/>
                <w:noProof/>
                <w:sz w:val="13"/>
                <w:szCs w:val="13"/>
              </w:rPr>
              <w:t>summary</w:t>
            </w:r>
            <w:r w:rsidRPr="00AD143D">
              <w:rPr>
                <w:noProof/>
                <w:webHidden/>
                <w:sz w:val="13"/>
                <w:szCs w:val="13"/>
              </w:rPr>
              <w:tab/>
            </w:r>
            <w:r w:rsidRPr="00AD143D">
              <w:rPr>
                <w:noProof/>
                <w:webHidden/>
                <w:sz w:val="13"/>
                <w:szCs w:val="13"/>
              </w:rPr>
              <w:fldChar w:fldCharType="begin"/>
            </w:r>
            <w:r w:rsidRPr="00AD143D">
              <w:rPr>
                <w:noProof/>
                <w:webHidden/>
                <w:sz w:val="13"/>
                <w:szCs w:val="13"/>
              </w:rPr>
              <w:instrText xml:space="preserve"> PAGEREF _Toc133953597 \h </w:instrText>
            </w:r>
            <w:r w:rsidRPr="00AD143D">
              <w:rPr>
                <w:noProof/>
                <w:webHidden/>
                <w:sz w:val="13"/>
                <w:szCs w:val="13"/>
              </w:rPr>
            </w:r>
            <w:r w:rsidRPr="00AD143D">
              <w:rPr>
                <w:noProof/>
                <w:webHidden/>
                <w:sz w:val="13"/>
                <w:szCs w:val="13"/>
              </w:rPr>
              <w:fldChar w:fldCharType="separate"/>
            </w:r>
            <w:r w:rsidR="00AA7E81">
              <w:rPr>
                <w:noProof/>
                <w:webHidden/>
                <w:sz w:val="13"/>
                <w:szCs w:val="13"/>
              </w:rPr>
              <w:t>8</w:t>
            </w:r>
            <w:r w:rsidRPr="00AD143D">
              <w:rPr>
                <w:noProof/>
                <w:webHidden/>
                <w:sz w:val="13"/>
                <w:szCs w:val="13"/>
              </w:rPr>
              <w:fldChar w:fldCharType="end"/>
            </w:r>
          </w:hyperlink>
        </w:p>
        <w:p w14:paraId="35D22999" w14:textId="269B84BA" w:rsidR="00F94E7E" w:rsidRPr="006517A4" w:rsidRDefault="00AA132F" w:rsidP="00F94E7E">
          <w:pPr>
            <w:rPr>
              <w:b/>
              <w:bCs/>
              <w:color w:val="auto"/>
              <w:sz w:val="13"/>
              <w:szCs w:val="13"/>
              <w:lang w:val="zh-CN"/>
            </w:rPr>
          </w:pPr>
          <w:r w:rsidRPr="00AD143D">
            <w:rPr>
              <w:b/>
              <w:bCs/>
              <w:color w:val="auto"/>
              <w:sz w:val="13"/>
              <w:szCs w:val="13"/>
              <w:lang w:val="zh-CN"/>
            </w:rPr>
            <w:fldChar w:fldCharType="end"/>
          </w:r>
        </w:p>
      </w:sdtContent>
    </w:sdt>
    <w:p w14:paraId="46C28A5B" w14:textId="05ADE008" w:rsidR="00F94E7E" w:rsidRPr="00AA3CB5" w:rsidRDefault="00F94E7E" w:rsidP="00886629">
      <w:pPr>
        <w:rPr>
          <w:rFonts w:asciiTheme="majorHAnsi" w:eastAsiaTheme="majorEastAsia" w:hAnsiTheme="majorHAnsi" w:cstheme="majorBidi"/>
          <w:i/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br w:type="page"/>
      </w:r>
    </w:p>
    <w:p w14:paraId="6C2F8AE0" w14:textId="24038355" w:rsidR="00F71261" w:rsidRPr="00AA3CB5" w:rsidRDefault="0058519F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1" w:name="_Toc133953570"/>
      <w:r w:rsidRPr="00AA3CB5">
        <w:rPr>
          <w:color w:val="auto"/>
          <w:sz w:val="18"/>
          <w:szCs w:val="18"/>
        </w:rPr>
        <w:lastRenderedPageBreak/>
        <w:t>main concepts</w:t>
      </w:r>
      <w:bookmarkEnd w:id="1"/>
    </w:p>
    <w:p w14:paraId="5856469B" w14:textId="4EF5EC37" w:rsidR="00D346CC" w:rsidRPr="00AA3CB5" w:rsidRDefault="00D346CC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" w:name="_Toc133953571"/>
      <w:r w:rsidRPr="00AA3CB5">
        <w:rPr>
          <w:rFonts w:hint="eastAsia"/>
          <w:color w:val="auto"/>
          <w:sz w:val="18"/>
          <w:szCs w:val="18"/>
        </w:rPr>
        <w:t>d</w:t>
      </w:r>
      <w:r w:rsidRPr="00AA3CB5">
        <w:rPr>
          <w:color w:val="auto"/>
          <w:sz w:val="18"/>
          <w:szCs w:val="18"/>
        </w:rPr>
        <w:t>efinition</w:t>
      </w:r>
      <w:bookmarkEnd w:id="2"/>
    </w:p>
    <w:p w14:paraId="6DDFFFC9" w14:textId="1A663A1F" w:rsidR="00CD088F" w:rsidRPr="00AA3CB5" w:rsidRDefault="00CD088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</w:t>
      </w:r>
    </w:p>
    <w:p w14:paraId="26955986" w14:textId="02322AAC" w:rsidR="00CD088F" w:rsidRPr="00AA3CB5" w:rsidRDefault="00CD088F" w:rsidP="0098717E">
      <w:pPr>
        <w:spacing w:line="240" w:lineRule="auto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 xml:space="preserve">The process of planning, </w:t>
      </w:r>
      <w:proofErr w:type="gramStart"/>
      <w:r w:rsidRPr="00AA3CB5">
        <w:rPr>
          <w:rFonts w:cstheme="minorHAnsi"/>
          <w:color w:val="auto"/>
          <w:sz w:val="18"/>
          <w:szCs w:val="18"/>
        </w:rPr>
        <w:t>designing</w:t>
      </w:r>
      <w:proofErr w:type="gramEnd"/>
      <w:r w:rsidRPr="00AA3CB5">
        <w:rPr>
          <w:rFonts w:cstheme="minorHAnsi"/>
          <w:color w:val="auto"/>
          <w:sz w:val="18"/>
          <w:szCs w:val="18"/>
        </w:rPr>
        <w:t xml:space="preserve"> and constructing structures</w:t>
      </w:r>
      <w:r w:rsidR="00FE3AAF" w:rsidRPr="00AA3CB5">
        <w:rPr>
          <w:rFonts w:cstheme="minorHAnsi"/>
          <w:color w:val="auto"/>
          <w:sz w:val="18"/>
          <w:szCs w:val="18"/>
        </w:rPr>
        <w:t>.</w:t>
      </w:r>
    </w:p>
    <w:p w14:paraId="2CA3D05E" w14:textId="4173E9C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Building</w:t>
      </w:r>
    </w:p>
    <w:p w14:paraId="44888962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Business</w:t>
      </w:r>
    </w:p>
    <w:p w14:paraId="60003623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 xml:space="preserve">Cognitive </w:t>
      </w:r>
    </w:p>
    <w:p w14:paraId="4215D617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Computer</w:t>
      </w:r>
    </w:p>
    <w:p w14:paraId="72B2F3B6" w14:textId="77777777" w:rsidR="007327FD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 xml:space="preserve">Software </w:t>
      </w:r>
    </w:p>
    <w:p w14:paraId="117B64B9" w14:textId="432EBA6E" w:rsidR="00CD088F" w:rsidRPr="00AA3CB5" w:rsidRDefault="00CD088F">
      <w:pPr>
        <w:pStyle w:val="afff0"/>
        <w:numPr>
          <w:ilvl w:val="0"/>
          <w:numId w:val="3"/>
        </w:numPr>
        <w:spacing w:line="240" w:lineRule="auto"/>
        <w:ind w:firstLineChars="0"/>
        <w:rPr>
          <w:rFonts w:cstheme="minorHAnsi"/>
          <w:color w:val="auto"/>
          <w:sz w:val="18"/>
          <w:szCs w:val="18"/>
        </w:rPr>
      </w:pPr>
      <w:r w:rsidRPr="00AA3CB5">
        <w:rPr>
          <w:rFonts w:cstheme="minorHAnsi"/>
          <w:color w:val="auto"/>
          <w:sz w:val="18"/>
          <w:szCs w:val="18"/>
        </w:rPr>
        <w:t>…</w:t>
      </w:r>
    </w:p>
    <w:p w14:paraId="782FCDE3" w14:textId="7006A25F" w:rsidR="00B970CF" w:rsidRPr="00AA3CB5" w:rsidRDefault="00B970C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Architecture</w:t>
      </w:r>
    </w:p>
    <w:p w14:paraId="5A380288" w14:textId="26BB4BA8" w:rsidR="00D85F23" w:rsidRPr="00AA3CB5" w:rsidRDefault="00B970CF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definition from our textbook</w:t>
      </w:r>
    </w:p>
    <w:p w14:paraId="40A2D572" w14:textId="06CD8F88" w:rsidR="00D85F23" w:rsidRPr="00AA3CB5" w:rsidRDefault="00D85F23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 software architecture of a system is </w:t>
      </w:r>
      <w:r w:rsidRPr="00AA3CB5">
        <w:rPr>
          <w:b/>
          <w:bCs/>
          <w:color w:val="auto"/>
          <w:sz w:val="18"/>
          <w:szCs w:val="18"/>
        </w:rPr>
        <w:t>the set of structures</w:t>
      </w:r>
      <w:r w:rsidRPr="00AA3CB5">
        <w:rPr>
          <w:color w:val="auto"/>
          <w:sz w:val="18"/>
          <w:szCs w:val="18"/>
        </w:rPr>
        <w:t xml:space="preserve"> needed to reason about the system, which comprise software elements, relations among them, and properties of both.</w:t>
      </w:r>
    </w:p>
    <w:p w14:paraId="342D8100" w14:textId="3AC377BB" w:rsidR="00D346CC" w:rsidRPr="00AA3CB5" w:rsidRDefault="00824990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3" w:name="_Toc133953572"/>
      <w:r w:rsidRPr="00AA3CB5">
        <w:rPr>
          <w:color w:val="auto"/>
          <w:sz w:val="18"/>
          <w:szCs w:val="18"/>
        </w:rPr>
        <w:t>E</w:t>
      </w:r>
      <w:r w:rsidR="00D346CC" w:rsidRPr="00AA3CB5">
        <w:rPr>
          <w:color w:val="auto"/>
          <w:sz w:val="18"/>
          <w:szCs w:val="18"/>
        </w:rPr>
        <w:t>xample</w:t>
      </w:r>
      <w:bookmarkEnd w:id="3"/>
    </w:p>
    <w:p w14:paraId="0B49AAC9" w14:textId="468E76E6" w:rsidR="00824990" w:rsidRPr="00AA3CB5" w:rsidRDefault="00824990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You work as a software developer and your client asked you to develop </w:t>
      </w:r>
      <w:r w:rsidRPr="00AA3CB5">
        <w:rPr>
          <w:b/>
          <w:bCs/>
          <w:color w:val="auto"/>
          <w:sz w:val="18"/>
          <w:szCs w:val="18"/>
        </w:rPr>
        <w:t>a file sharing application</w:t>
      </w:r>
      <w:r w:rsidRPr="00AA3CB5">
        <w:rPr>
          <w:color w:val="auto"/>
          <w:sz w:val="18"/>
          <w:szCs w:val="18"/>
        </w:rPr>
        <w:t xml:space="preserve"> for them.</w:t>
      </w:r>
    </w:p>
    <w:p w14:paraId="609F31AF" w14:textId="61301763" w:rsidR="00824990" w:rsidRPr="00AA3CB5" w:rsidRDefault="00824990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What kind of questions do you need to ask your client before you start your work? What information do you need to know?</w:t>
      </w:r>
    </w:p>
    <w:p w14:paraId="66AEEF5D" w14:textId="77777777" w:rsidR="00A27EAA" w:rsidRPr="00AA3CB5" w:rsidRDefault="00A27EAA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Perhaps you ask your client what functions the software needs to have.</w:t>
      </w:r>
    </w:p>
    <w:p w14:paraId="3EF94BA7" w14:textId="00E6B855" w:rsidR="00A27EAA" w:rsidRPr="00AA3CB5" w:rsidRDefault="00A27EAA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client gave you these simple functional requirements.</w:t>
      </w:r>
    </w:p>
    <w:p w14:paraId="729FEC7C" w14:textId="3D0F6327" w:rsidR="00686A66" w:rsidRPr="00AA3CB5" w:rsidRDefault="00686A66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client gave you these simple functional requirements.</w:t>
      </w:r>
    </w:p>
    <w:p w14:paraId="0639D0EE" w14:textId="77777777" w:rsidR="004E3A7A" w:rsidRPr="00AA3CB5" w:rsidRDefault="004E3A7A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 application should enable sharing files with other </w:t>
      </w:r>
      <w:r w:rsidRPr="00AA3CB5">
        <w:rPr>
          <w:b/>
          <w:bCs/>
          <w:color w:val="auto"/>
          <w:sz w:val="18"/>
          <w:szCs w:val="18"/>
        </w:rPr>
        <w:t>users all around the world</w:t>
      </w:r>
      <w:r w:rsidRPr="00AA3CB5">
        <w:rPr>
          <w:color w:val="auto"/>
          <w:sz w:val="18"/>
          <w:szCs w:val="18"/>
        </w:rPr>
        <w:t>.</w:t>
      </w:r>
    </w:p>
    <w:p w14:paraId="00004161" w14:textId="77777777" w:rsidR="004D4C8F" w:rsidRPr="00AA3CB5" w:rsidRDefault="004D4C8F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Users need to be able to </w:t>
      </w:r>
      <w:r w:rsidRPr="00AA3CB5">
        <w:rPr>
          <w:b/>
          <w:bCs/>
          <w:color w:val="auto"/>
          <w:sz w:val="18"/>
          <w:szCs w:val="18"/>
        </w:rPr>
        <w:t>upload</w:t>
      </w:r>
      <w:r w:rsidRPr="00AA3CB5">
        <w:rPr>
          <w:color w:val="auto"/>
          <w:sz w:val="18"/>
          <w:szCs w:val="18"/>
        </w:rPr>
        <w:t xml:space="preserve"> the files for sharing.</w:t>
      </w:r>
    </w:p>
    <w:p w14:paraId="79AC04F9" w14:textId="77777777" w:rsidR="004D4C8F" w:rsidRPr="00AA3CB5" w:rsidRDefault="004D4C8F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Users need to be able to </w:t>
      </w:r>
      <w:r w:rsidRPr="00AA3CB5">
        <w:rPr>
          <w:b/>
          <w:bCs/>
          <w:color w:val="auto"/>
          <w:sz w:val="18"/>
          <w:szCs w:val="18"/>
          <w:lang w:val="en-GB"/>
        </w:rPr>
        <w:t>download</w:t>
      </w:r>
      <w:r w:rsidRPr="00AA3CB5">
        <w:rPr>
          <w:color w:val="auto"/>
          <w:sz w:val="18"/>
          <w:szCs w:val="18"/>
          <w:lang w:val="en-GB"/>
        </w:rPr>
        <w:t xml:space="preserve"> the files they are interested in.</w:t>
      </w:r>
    </w:p>
    <w:p w14:paraId="56D62DD7" w14:textId="77777777" w:rsidR="006F0523" w:rsidRPr="00AA3CB5" w:rsidRDefault="006F0523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i/>
          <w:iCs/>
          <w:color w:val="auto"/>
          <w:sz w:val="18"/>
          <w:szCs w:val="18"/>
          <w:lang w:val="en-GB"/>
        </w:rPr>
        <w:t>How will you design this software?</w:t>
      </w:r>
    </w:p>
    <w:p w14:paraId="4F5FD27D" w14:textId="40875AC8" w:rsidR="00A27EAA" w:rsidRPr="00AA3CB5" w:rsidRDefault="00290157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rFonts w:hint="eastAsia"/>
          <w:color w:val="auto"/>
          <w:sz w:val="18"/>
          <w:szCs w:val="18"/>
        </w:rPr>
        <w:t>A</w:t>
      </w:r>
      <w:r w:rsidRPr="00AA3CB5">
        <w:rPr>
          <w:color w:val="auto"/>
          <w:sz w:val="18"/>
          <w:szCs w:val="18"/>
        </w:rPr>
        <w:t xml:space="preserve"> simple solution</w:t>
      </w:r>
    </w:p>
    <w:p w14:paraId="679A5F0E" w14:textId="47461F4A" w:rsidR="006C118A" w:rsidRPr="00AA3CB5" w:rsidRDefault="006C118A" w:rsidP="0098717E">
      <w:pPr>
        <w:pStyle w:val="afff0"/>
        <w:spacing w:line="240" w:lineRule="auto"/>
        <w:ind w:left="440" w:firstLineChars="0" w:firstLine="0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38A5247A" wp14:editId="6AE1F8E3">
            <wp:extent cx="2362082" cy="900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35" cy="90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11059" w14:textId="08AD777C" w:rsidR="00290157" w:rsidRPr="00AA3CB5" w:rsidRDefault="00290157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You decide to use a client-server model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0F9D0186" w14:textId="01CD949C" w:rsidR="00290157" w:rsidRPr="00AA3CB5" w:rsidRDefault="00290157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There will be 2 main components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15502755" w14:textId="46CADFDD" w:rsidR="00290157" w:rsidRPr="00AA3CB5" w:rsidRDefault="00290157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Client - clients initiate the transfer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3F019D74" w14:textId="6FFB0E28" w:rsidR="00290157" w:rsidRPr="00AA3CB5" w:rsidRDefault="00290157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Server – servers satisfy the request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3C02401C" w14:textId="0D5B0274" w:rsidR="00290157" w:rsidRPr="00AA3CB5" w:rsidRDefault="00290157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In your design, the server is centralized and there can be many clients requesting the files from the server</w:t>
      </w:r>
      <w:r w:rsidR="001872FC" w:rsidRPr="00AA3CB5">
        <w:rPr>
          <w:color w:val="auto"/>
          <w:sz w:val="18"/>
          <w:szCs w:val="18"/>
          <w:lang w:val="en-GB"/>
        </w:rPr>
        <w:t>.</w:t>
      </w:r>
    </w:p>
    <w:p w14:paraId="0CB15FF5" w14:textId="79D8F981" w:rsidR="000C6D26" w:rsidRPr="00AA3CB5" w:rsidRDefault="000C6D26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You develop the software based on this design, deploy it, and receive </w:t>
      </w:r>
      <w:r w:rsidR="003A38E8" w:rsidRPr="00AA3CB5">
        <w:rPr>
          <w:color w:val="auto"/>
          <w:sz w:val="18"/>
          <w:szCs w:val="18"/>
          <w:lang w:val="en-GB"/>
        </w:rPr>
        <w:t>feedback</w:t>
      </w:r>
      <w:r w:rsidRPr="00AA3CB5">
        <w:rPr>
          <w:color w:val="auto"/>
          <w:sz w:val="18"/>
          <w:szCs w:val="18"/>
          <w:lang w:val="en-GB"/>
        </w:rPr>
        <w:t xml:space="preserve"> from the client that they are satisfied with the software.</w:t>
      </w:r>
    </w:p>
    <w:p w14:paraId="0893F63B" w14:textId="28D84908" w:rsidR="00120B11" w:rsidRPr="00AA3CB5" w:rsidRDefault="00120B11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After a while, another client asks you to develop a software for them. After initial consultation, you find out that the functional requirements are almost the same</w:t>
      </w:r>
      <w:r w:rsidR="00015ADD" w:rsidRPr="00AA3CB5">
        <w:rPr>
          <w:color w:val="auto"/>
          <w:sz w:val="18"/>
          <w:szCs w:val="18"/>
          <w:lang w:val="en-GB"/>
        </w:rPr>
        <w:t>.</w:t>
      </w:r>
    </w:p>
    <w:p w14:paraId="65C57DD3" w14:textId="15430672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The application should enable sharing files with other users all around the world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</w:t>
      </w:r>
      <w:r w:rsidRPr="00AA3CB5">
        <w:rPr>
          <w:i/>
          <w:iCs/>
          <w:color w:val="auto"/>
          <w:sz w:val="18"/>
          <w:szCs w:val="18"/>
          <w:lang w:val="en-GB"/>
        </w:rPr>
        <w:t>the same</w:t>
      </w:r>
      <w:r w:rsidR="00AB0DF5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75F40ED3" w14:textId="6AF47CEA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Users need to be able to upload the files for sharing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</w:t>
      </w:r>
      <w:r w:rsidRPr="00AA3CB5">
        <w:rPr>
          <w:i/>
          <w:iCs/>
          <w:color w:val="auto"/>
          <w:sz w:val="18"/>
          <w:szCs w:val="18"/>
          <w:lang w:val="en-GB"/>
        </w:rPr>
        <w:t>the same</w:t>
      </w:r>
      <w:r w:rsidR="003A38E8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0B7268CE" w14:textId="4068FE1D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Users need to be able to download the files they are interested in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i/>
          <w:iCs/>
          <w:color w:val="auto"/>
          <w:sz w:val="18"/>
          <w:szCs w:val="18"/>
          <w:lang w:val="en-GB"/>
        </w:rPr>
        <w:t>the same</w:t>
      </w:r>
      <w:r w:rsidR="003A38E8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326DEC62" w14:textId="16E987F6" w:rsidR="00120B11" w:rsidRPr="00AA3CB5" w:rsidRDefault="00120B1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  <w:lang w:val="en-GB"/>
        </w:rPr>
        <w:t xml:space="preserve">Users need to be able to delete the uploaded files 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</w:t>
      </w:r>
      <w:r w:rsidRPr="00AA3CB5">
        <w:rPr>
          <w:i/>
          <w:iCs/>
          <w:color w:val="auto"/>
          <w:sz w:val="18"/>
          <w:szCs w:val="18"/>
          <w:lang w:val="en-GB"/>
        </w:rPr>
        <w:t>new function</w:t>
      </w:r>
      <w:r w:rsidR="003A38E8" w:rsidRPr="00AA3CB5">
        <w:rPr>
          <w:i/>
          <w:iCs/>
          <w:color w:val="auto"/>
          <w:sz w:val="18"/>
          <w:szCs w:val="18"/>
          <w:lang w:val="en-GB"/>
        </w:rPr>
        <w:t>.</w:t>
      </w:r>
    </w:p>
    <w:p w14:paraId="321F8569" w14:textId="77777777" w:rsidR="00346277" w:rsidRPr="00AA3CB5" w:rsidRDefault="00346277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Since the functional requirements are the same, and the first client was happy with the software, you decide to use a client-server model for this project as well.</w:t>
      </w:r>
    </w:p>
    <w:p w14:paraId="7E4DD5F9" w14:textId="77777777" w:rsidR="00346277" w:rsidRPr="00AA3CB5" w:rsidRDefault="00346277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You also add additional functions for the users to meet the new functional requirements.</w:t>
      </w:r>
    </w:p>
    <w:p w14:paraId="442330E9" w14:textId="77777777" w:rsidR="00BE6492" w:rsidRPr="00AA3CB5" w:rsidRDefault="00BE6492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You develop the software based on this design, deploy it, and receive </w:t>
      </w:r>
      <w:proofErr w:type="gramStart"/>
      <w:r w:rsidRPr="00AA3CB5">
        <w:rPr>
          <w:color w:val="auto"/>
          <w:sz w:val="18"/>
          <w:szCs w:val="18"/>
          <w:lang w:val="en-GB"/>
        </w:rPr>
        <w:t>a feedback</w:t>
      </w:r>
      <w:proofErr w:type="gramEnd"/>
      <w:r w:rsidRPr="00AA3CB5">
        <w:rPr>
          <w:color w:val="auto"/>
          <w:sz w:val="18"/>
          <w:szCs w:val="18"/>
          <w:lang w:val="en-GB"/>
        </w:rPr>
        <w:t xml:space="preserve"> from the client that they are </w:t>
      </w:r>
      <w:r w:rsidRPr="00AA3CB5">
        <w:rPr>
          <w:b/>
          <w:bCs/>
          <w:color w:val="auto"/>
          <w:sz w:val="18"/>
          <w:szCs w:val="18"/>
          <w:lang w:val="en-GB"/>
        </w:rPr>
        <w:t>NOT</w:t>
      </w:r>
      <w:r w:rsidRPr="00AA3CB5">
        <w:rPr>
          <w:color w:val="auto"/>
          <w:sz w:val="18"/>
          <w:szCs w:val="18"/>
          <w:lang w:val="en-GB"/>
        </w:rPr>
        <w:t xml:space="preserve"> satisfied with the software.</w:t>
      </w:r>
    </w:p>
    <w:p w14:paraId="151828F3" w14:textId="77777777" w:rsidR="00BE6492" w:rsidRPr="00AA3CB5" w:rsidRDefault="00BE6492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i/>
          <w:iCs/>
          <w:color w:val="auto"/>
          <w:sz w:val="18"/>
          <w:szCs w:val="18"/>
          <w:lang w:val="en-GB"/>
        </w:rPr>
        <w:t>What went wrong?</w:t>
      </w:r>
    </w:p>
    <w:p w14:paraId="6BBF2261" w14:textId="77777777" w:rsidR="00DD7DF9" w:rsidRPr="00AA3CB5" w:rsidRDefault="00DD7DF9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After discussion with the client, you find out that the server crashes often and none of the users </w:t>
      </w:r>
      <w:proofErr w:type="gramStart"/>
      <w:r w:rsidRPr="00AA3CB5">
        <w:rPr>
          <w:color w:val="auto"/>
          <w:sz w:val="18"/>
          <w:szCs w:val="18"/>
          <w:lang w:val="en-GB"/>
        </w:rPr>
        <w:t>are able to</w:t>
      </w:r>
      <w:proofErr w:type="gramEnd"/>
      <w:r w:rsidRPr="00AA3CB5">
        <w:rPr>
          <w:color w:val="auto"/>
          <w:sz w:val="18"/>
          <w:szCs w:val="18"/>
          <w:lang w:val="en-GB"/>
        </w:rPr>
        <w:t xml:space="preserve"> download the file at this time.</w:t>
      </w:r>
    </w:p>
    <w:p w14:paraId="1E96CDB7" w14:textId="77777777" w:rsidR="00DD7DF9" w:rsidRPr="00AA3CB5" w:rsidRDefault="00DD7DF9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You investigate further and find out that while the first client had less than a hundred of users of the software, the second client had thousands of users that made requests from the same server at the same time.</w:t>
      </w:r>
    </w:p>
    <w:p w14:paraId="780CEDB6" w14:textId="18D2C0A5" w:rsidR="00DD7DF9" w:rsidRPr="00AA3CB5" w:rsidRDefault="00B90F25" w:rsidP="0098717E">
      <w:pPr>
        <w:pStyle w:val="afff0"/>
        <w:spacing w:line="240" w:lineRule="auto"/>
        <w:ind w:left="880" w:firstLineChars="0" w:firstLine="0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0F7D89BC" wp14:editId="6F927CC2">
            <wp:extent cx="1217691" cy="12607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15" cy="1276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E9D4E" w14:textId="77777777" w:rsidR="00DD7DF9" w:rsidRPr="00AA3CB5" w:rsidRDefault="00DD7DF9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The server became </w:t>
      </w:r>
      <w:proofErr w:type="gramStart"/>
      <w:r w:rsidRPr="00AA3CB5">
        <w:rPr>
          <w:color w:val="auto"/>
          <w:sz w:val="18"/>
          <w:szCs w:val="18"/>
          <w:lang w:val="en-GB"/>
        </w:rPr>
        <w:t>overloaded</w:t>
      </w:r>
      <w:proofErr w:type="gramEnd"/>
      <w:r w:rsidRPr="00AA3CB5">
        <w:rPr>
          <w:color w:val="auto"/>
          <w:sz w:val="18"/>
          <w:szCs w:val="18"/>
          <w:lang w:val="en-GB"/>
        </w:rPr>
        <w:t xml:space="preserve"> and this resulted in crashes or slowing down of the connection.</w:t>
      </w:r>
    </w:p>
    <w:p w14:paraId="2278F1AA" w14:textId="0A99AAB4" w:rsidR="00346277" w:rsidRPr="00AA3CB5" w:rsidRDefault="00EA3B60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proofErr w:type="gramStart"/>
      <w:r w:rsidRPr="00AA3CB5">
        <w:rPr>
          <w:color w:val="auto"/>
          <w:sz w:val="18"/>
          <w:szCs w:val="18"/>
          <w:lang w:val="en-GB"/>
        </w:rPr>
        <w:t>So</w:t>
      </w:r>
      <w:proofErr w:type="gramEnd"/>
      <w:r w:rsidRPr="00AA3CB5">
        <w:rPr>
          <w:color w:val="auto"/>
          <w:sz w:val="18"/>
          <w:szCs w:val="18"/>
          <w:lang w:val="en-GB"/>
        </w:rPr>
        <w:t xml:space="preserve"> what went wrong?</w:t>
      </w:r>
    </w:p>
    <w:p w14:paraId="4BB5368D" w14:textId="09987373" w:rsidR="00FB4742" w:rsidRPr="00AA3CB5" w:rsidRDefault="00FB4742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Although the two clients had the same functional requirements, but their quality requirements were different</w:t>
      </w:r>
      <w:r w:rsidR="00EC6E5C" w:rsidRPr="00AA3CB5">
        <w:rPr>
          <w:color w:val="auto"/>
          <w:sz w:val="18"/>
          <w:szCs w:val="18"/>
          <w:lang w:val="en-GB"/>
        </w:rPr>
        <w:t>.</w:t>
      </w:r>
    </w:p>
    <w:p w14:paraId="01FAA428" w14:textId="77777777" w:rsidR="00FB4742" w:rsidRPr="00AA3CB5" w:rsidRDefault="00FB4742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The quality requirements were not discussed at the early stages of software design</w:t>
      </w:r>
      <w:r w:rsidRPr="00AA3CB5">
        <w:rPr>
          <w:color w:val="auto"/>
          <w:sz w:val="18"/>
          <w:szCs w:val="18"/>
        </w:rPr>
        <w:t>.</w:t>
      </w:r>
    </w:p>
    <w:p w14:paraId="07783959" w14:textId="77777777" w:rsidR="00FB4742" w:rsidRPr="00AA3CB5" w:rsidRDefault="00FB4742">
      <w:pPr>
        <w:pStyle w:val="afff0"/>
        <w:numPr>
          <w:ilvl w:val="2"/>
          <w:numId w:val="4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  <w:lang w:val="en-GB"/>
        </w:rPr>
        <w:t>The choice of software architecture was not guided by the quality requirements.</w:t>
      </w:r>
    </w:p>
    <w:p w14:paraId="11DF95D4" w14:textId="0F9E77D9" w:rsidR="00290157" w:rsidRPr="00AA3CB5" w:rsidRDefault="00AE2CEF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How to avoid this problem?</w:t>
      </w:r>
    </w:p>
    <w:p w14:paraId="131C8CA5" w14:textId="29F4C65C" w:rsidR="00D916C1" w:rsidRPr="00AA3CB5" w:rsidRDefault="00D916C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Select the software architecture that will be more fit for the quality requirements in the second scenario</w:t>
      </w:r>
      <w:r w:rsidR="00443655" w:rsidRPr="00AA3CB5">
        <w:rPr>
          <w:color w:val="auto"/>
          <w:sz w:val="18"/>
          <w:szCs w:val="18"/>
          <w:lang w:val="en-GB"/>
        </w:rPr>
        <w:t>.</w:t>
      </w:r>
    </w:p>
    <w:p w14:paraId="13C4B695" w14:textId="4BC9BCEC" w:rsidR="0075081C" w:rsidRPr="00AA3CB5" w:rsidRDefault="00D916C1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lastRenderedPageBreak/>
        <w:t xml:space="preserve">For example, for the second file sharing system, to avoid the bottleneck caused by the central server in client-server model, you can choose </w:t>
      </w:r>
      <w:r w:rsidRPr="00AA3CB5">
        <w:rPr>
          <w:b/>
          <w:bCs/>
          <w:color w:val="auto"/>
          <w:sz w:val="18"/>
          <w:szCs w:val="18"/>
          <w:lang w:val="en-GB"/>
        </w:rPr>
        <w:t>P2P architecture</w:t>
      </w:r>
      <w:r w:rsidR="005460AD" w:rsidRPr="00AA3CB5">
        <w:rPr>
          <w:b/>
          <w:bCs/>
          <w:color w:val="auto"/>
          <w:sz w:val="18"/>
          <w:szCs w:val="18"/>
          <w:lang w:val="en-GB"/>
        </w:rPr>
        <w:t>.</w:t>
      </w:r>
    </w:p>
    <w:p w14:paraId="345D6D40" w14:textId="7F34F6E7" w:rsidR="0075081C" w:rsidRPr="00AA3CB5" w:rsidRDefault="0075081C" w:rsidP="0098717E">
      <w:pPr>
        <w:spacing w:line="240" w:lineRule="auto"/>
        <w:ind w:firstLine="360"/>
        <w:rPr>
          <w:color w:val="auto"/>
          <w:sz w:val="18"/>
          <w:szCs w:val="18"/>
        </w:rPr>
      </w:pPr>
      <w:r w:rsidRPr="00AA3CB5">
        <w:rPr>
          <w:noProof/>
          <w:color w:val="auto"/>
        </w:rPr>
        <w:drawing>
          <wp:inline distT="0" distB="0" distL="0" distR="0" wp14:anchorId="2DF10723" wp14:editId="6CB9270B">
            <wp:extent cx="2426527" cy="841973"/>
            <wp:effectExtent l="0" t="0" r="0" b="0"/>
            <wp:docPr id="3" name="图片 3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15" cy="852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89A5C" w14:textId="32B39374" w:rsidR="0075081C" w:rsidRPr="00AA3CB5" w:rsidRDefault="001D624F">
      <w:pPr>
        <w:pStyle w:val="afff0"/>
        <w:numPr>
          <w:ilvl w:val="0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  <w:lang w:val="en-GB"/>
        </w:rPr>
        <w:t>Conclusions</w:t>
      </w:r>
    </w:p>
    <w:p w14:paraId="20F34251" w14:textId="73E70C93" w:rsidR="001D624F" w:rsidRPr="00AA3CB5" w:rsidRDefault="001D624F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Two systems with the same functionality can have different architectures</w:t>
      </w:r>
      <w:r w:rsidR="00A35AE3" w:rsidRPr="00AA3CB5">
        <w:rPr>
          <w:color w:val="auto"/>
          <w:sz w:val="18"/>
          <w:szCs w:val="18"/>
          <w:lang w:val="en-GB"/>
        </w:rPr>
        <w:t>.</w:t>
      </w:r>
    </w:p>
    <w:p w14:paraId="2F43DEB1" w14:textId="01DA5765" w:rsidR="001D624F" w:rsidRPr="00AA3CB5" w:rsidRDefault="001D624F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Architectural decisions are NOT made based on functional requirements</w:t>
      </w:r>
      <w:r w:rsidR="00A35AE3" w:rsidRPr="00AA3CB5">
        <w:rPr>
          <w:color w:val="auto"/>
          <w:sz w:val="18"/>
          <w:szCs w:val="18"/>
          <w:lang w:val="en-GB"/>
        </w:rPr>
        <w:t>.</w:t>
      </w:r>
    </w:p>
    <w:p w14:paraId="59C2E7CB" w14:textId="30577810" w:rsidR="001D624F" w:rsidRPr="00AA3CB5" w:rsidRDefault="001D624F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Architecture is driven by quality requirements</w:t>
      </w:r>
      <w:r w:rsidR="00A35AE3" w:rsidRPr="00AA3CB5">
        <w:rPr>
          <w:color w:val="auto"/>
          <w:sz w:val="18"/>
          <w:szCs w:val="18"/>
          <w:lang w:val="en-GB"/>
        </w:rPr>
        <w:t>.</w:t>
      </w:r>
    </w:p>
    <w:p w14:paraId="224100C3" w14:textId="77777777" w:rsidR="00537C36" w:rsidRPr="00AA3CB5" w:rsidRDefault="00537C36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Two systems with different functionality can have the same </w:t>
      </w:r>
      <w:proofErr w:type="gramStart"/>
      <w:r w:rsidRPr="00AA3CB5">
        <w:rPr>
          <w:color w:val="auto"/>
          <w:sz w:val="18"/>
          <w:szCs w:val="18"/>
          <w:lang w:val="en-GB"/>
        </w:rPr>
        <w:t>architectures</w:t>
      </w:r>
      <w:proofErr w:type="gramEnd"/>
    </w:p>
    <w:p w14:paraId="32C6F84E" w14:textId="77777777" w:rsidR="00537C36" w:rsidRPr="00AA3CB5" w:rsidRDefault="00537C36">
      <w:pPr>
        <w:pStyle w:val="afff0"/>
        <w:numPr>
          <w:ilvl w:val="1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Example</w:t>
      </w:r>
      <w:r w:rsidRPr="00AA3CB5">
        <w:rPr>
          <w:color w:val="auto"/>
          <w:sz w:val="18"/>
          <w:szCs w:val="18"/>
          <w:lang w:val="en-GB"/>
        </w:rPr>
        <w:sym w:font="Wingdings" w:char="F0E0"/>
      </w:r>
      <w:r w:rsidRPr="00AA3CB5">
        <w:rPr>
          <w:color w:val="auto"/>
          <w:sz w:val="18"/>
          <w:szCs w:val="18"/>
          <w:lang w:val="en-GB"/>
        </w:rPr>
        <w:t xml:space="preserve"> client-server model can be used in</w:t>
      </w:r>
    </w:p>
    <w:p w14:paraId="16309C69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File sharing systems</w:t>
      </w:r>
    </w:p>
    <w:p w14:paraId="61ED13FA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Online banking</w:t>
      </w:r>
    </w:p>
    <w:p w14:paraId="5F2441A0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Email</w:t>
      </w:r>
    </w:p>
    <w:p w14:paraId="0CF66EDF" w14:textId="77777777" w:rsidR="00537C36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Network printing</w:t>
      </w:r>
    </w:p>
    <w:p w14:paraId="605B8FCE" w14:textId="680686BE" w:rsidR="0075081C" w:rsidRPr="00AA3CB5" w:rsidRDefault="00537C36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Ecommerce</w:t>
      </w:r>
    </w:p>
    <w:p w14:paraId="6A40C8CD" w14:textId="65FE45BC" w:rsidR="00AE262F" w:rsidRPr="00AA3CB5" w:rsidRDefault="00AE262F">
      <w:pPr>
        <w:pStyle w:val="afff0"/>
        <w:numPr>
          <w:ilvl w:val="2"/>
          <w:numId w:val="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…</w:t>
      </w:r>
    </w:p>
    <w:p w14:paraId="5CD42DC6" w14:textId="34B72DFA" w:rsidR="00D346CC" w:rsidRPr="00AA3CB5" w:rsidRDefault="00D346CC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4" w:name="_Toc133953573"/>
      <w:r w:rsidRPr="00AA3CB5">
        <w:rPr>
          <w:rFonts w:hint="eastAsia"/>
          <w:color w:val="auto"/>
          <w:sz w:val="18"/>
          <w:szCs w:val="18"/>
        </w:rPr>
        <w:t>m</w:t>
      </w:r>
      <w:r w:rsidRPr="00AA3CB5">
        <w:rPr>
          <w:color w:val="auto"/>
          <w:sz w:val="18"/>
          <w:szCs w:val="18"/>
        </w:rPr>
        <w:t>ore details of Software Architecture</w:t>
      </w:r>
      <w:bookmarkEnd w:id="4"/>
    </w:p>
    <w:p w14:paraId="7C2C3B64" w14:textId="30901DC2" w:rsidR="006E1863" w:rsidRPr="00AA3CB5" w:rsidRDefault="006E1863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Architecture = Structures of a software system</w:t>
      </w:r>
    </w:p>
    <w:p w14:paraId="5EEE6468" w14:textId="2502EF41" w:rsidR="004F4EBC" w:rsidRPr="00AA3CB5" w:rsidRDefault="004F4EBC">
      <w:pPr>
        <w:pStyle w:val="afff0"/>
        <w:numPr>
          <w:ilvl w:val="0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Each structure </w:t>
      </w:r>
      <w:proofErr w:type="gramStart"/>
      <w:r w:rsidRPr="00AA3CB5">
        <w:rPr>
          <w:color w:val="auto"/>
          <w:sz w:val="18"/>
          <w:szCs w:val="18"/>
        </w:rPr>
        <w:t>compromises</w:t>
      </w:r>
      <w:proofErr w:type="gramEnd"/>
    </w:p>
    <w:p w14:paraId="2E1241D9" w14:textId="77777777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elements</w:t>
      </w:r>
    </w:p>
    <w:p w14:paraId="797DEA3E" w14:textId="77777777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Relations among the elements</w:t>
      </w:r>
    </w:p>
    <w:p w14:paraId="43D403B8" w14:textId="77777777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Properties of elements</w:t>
      </w:r>
    </w:p>
    <w:p w14:paraId="20DE7C9C" w14:textId="173E15B8" w:rsidR="004F4EBC" w:rsidRPr="00AA3CB5" w:rsidRDefault="004F4EBC">
      <w:pPr>
        <w:pStyle w:val="afff0"/>
        <w:numPr>
          <w:ilvl w:val="1"/>
          <w:numId w:val="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Properties of relations</w:t>
      </w:r>
    </w:p>
    <w:p w14:paraId="55BC0D2F" w14:textId="1CB0E113" w:rsidR="006E1863" w:rsidRPr="00AA3CB5" w:rsidRDefault="006E1863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Architecture = the discipline of creating such structures and systems</w:t>
      </w:r>
    </w:p>
    <w:p w14:paraId="46327F01" w14:textId="22A115D1" w:rsidR="0005173D" w:rsidRPr="00AA3CB5" w:rsidRDefault="0005173D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Blueprint for the system and the developing project, laying out the task necessary to be executed by the design teams</w:t>
      </w:r>
      <w:r w:rsidRPr="00AA3CB5">
        <w:rPr>
          <w:rFonts w:hint="eastAsia"/>
          <w:color w:val="auto"/>
          <w:sz w:val="18"/>
          <w:szCs w:val="18"/>
        </w:rPr>
        <w:t>.</w:t>
      </w:r>
    </w:p>
    <w:p w14:paraId="04ADFA78" w14:textId="4FBF9462" w:rsidR="00AD682F" w:rsidRPr="00AA3CB5" w:rsidRDefault="00404E4A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 Is a Set of Software Structures</w:t>
      </w:r>
    </w:p>
    <w:p w14:paraId="36D0BD5B" w14:textId="4306DFDE" w:rsidR="00DB04D2" w:rsidRPr="00AA3CB5" w:rsidRDefault="00DB04D2">
      <w:pPr>
        <w:pStyle w:val="afff0"/>
        <w:numPr>
          <w:ilvl w:val="0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 structure is a set of elements held together by a relation.</w:t>
      </w:r>
    </w:p>
    <w:p w14:paraId="459FF45F" w14:textId="57BC1442" w:rsidR="00DB04D2" w:rsidRPr="00AA3CB5" w:rsidRDefault="00DB04D2">
      <w:pPr>
        <w:pStyle w:val="afff0"/>
        <w:numPr>
          <w:ilvl w:val="0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Software systems are composed of many structures, and no single structure holds claim to being the architecture.</w:t>
      </w:r>
    </w:p>
    <w:p w14:paraId="0CCB86B8" w14:textId="77777777" w:rsidR="00DB04D2" w:rsidRPr="00AA3CB5" w:rsidRDefault="00DB04D2">
      <w:pPr>
        <w:pStyle w:val="afff0"/>
        <w:numPr>
          <w:ilvl w:val="0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There are three important categories of architectural structures.</w:t>
      </w:r>
    </w:p>
    <w:p w14:paraId="2D4224BB" w14:textId="77777777" w:rsidR="00DB04D2" w:rsidRPr="00AA3CB5" w:rsidRDefault="00DB04D2">
      <w:pPr>
        <w:pStyle w:val="afff0"/>
        <w:numPr>
          <w:ilvl w:val="1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Module</w:t>
      </w:r>
    </w:p>
    <w:p w14:paraId="315BA91C" w14:textId="77777777" w:rsidR="00DB04D2" w:rsidRPr="00AA3CB5" w:rsidRDefault="00DB04D2">
      <w:pPr>
        <w:pStyle w:val="afff0"/>
        <w:numPr>
          <w:ilvl w:val="1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Component and Connector</w:t>
      </w:r>
    </w:p>
    <w:p w14:paraId="728C1081" w14:textId="4F70B1A3" w:rsidR="00DB04D2" w:rsidRPr="00AA3CB5" w:rsidRDefault="00DB04D2">
      <w:pPr>
        <w:pStyle w:val="afff0"/>
        <w:numPr>
          <w:ilvl w:val="1"/>
          <w:numId w:val="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Allocation</w:t>
      </w:r>
    </w:p>
    <w:p w14:paraId="3D825009" w14:textId="5DBB1CAB" w:rsidR="00404E4A" w:rsidRPr="00AA3CB5" w:rsidRDefault="00404E4A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 vs Design</w:t>
      </w:r>
    </w:p>
    <w:p w14:paraId="4B756CBE" w14:textId="77777777" w:rsidR="00FD5C49" w:rsidRPr="00AA3CB5" w:rsidRDefault="00D933D9">
      <w:pPr>
        <w:pStyle w:val="afff0"/>
        <w:numPr>
          <w:ilvl w:val="0"/>
          <w:numId w:val="8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architecture - the selection of architectural elements, their interaction and the restrictions on those elements and their interactions.</w:t>
      </w:r>
    </w:p>
    <w:p w14:paraId="65E5B512" w14:textId="2241A576" w:rsidR="00D933D9" w:rsidRPr="00AA3CB5" w:rsidRDefault="00D933D9">
      <w:pPr>
        <w:pStyle w:val="afff0"/>
        <w:numPr>
          <w:ilvl w:val="0"/>
          <w:numId w:val="8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design - modularization and the detailed interfaces of the elements of the system, their algorithms and procedures, and the kinds of data needed to support the architecture and satisfy the requirements.</w:t>
      </w:r>
    </w:p>
    <w:p w14:paraId="119C40FD" w14:textId="12C6F214" w:rsidR="001E6F6F" w:rsidRPr="00AA3CB5" w:rsidRDefault="001E6F6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 is an Abstraction</w:t>
      </w:r>
    </w:p>
    <w:p w14:paraId="2DF37859" w14:textId="77777777" w:rsidR="00DC7708" w:rsidRPr="00AA3CB5" w:rsidRDefault="00FE4C47">
      <w:pPr>
        <w:pStyle w:val="afff0"/>
        <w:numPr>
          <w:ilvl w:val="0"/>
          <w:numId w:val="9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An architecture specifically omits certain information about elements that is </w:t>
      </w:r>
      <w:r w:rsidRPr="00AA3CB5">
        <w:rPr>
          <w:b/>
          <w:bCs/>
          <w:color w:val="auto"/>
          <w:sz w:val="18"/>
          <w:szCs w:val="18"/>
        </w:rPr>
        <w:t>not useful for reasoning about the system</w:t>
      </w:r>
      <w:r w:rsidRPr="00AA3CB5">
        <w:rPr>
          <w:color w:val="auto"/>
          <w:sz w:val="18"/>
          <w:szCs w:val="18"/>
        </w:rPr>
        <w:t>.</w:t>
      </w:r>
    </w:p>
    <w:p w14:paraId="6F0BEFB5" w14:textId="77777777" w:rsidR="00DC7708" w:rsidRPr="00AA3CB5" w:rsidRDefault="00FE4C47">
      <w:pPr>
        <w:pStyle w:val="afff0"/>
        <w:numPr>
          <w:ilvl w:val="0"/>
          <w:numId w:val="9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 architectural abstraction lets us </w:t>
      </w:r>
      <w:r w:rsidRPr="00AA3CB5">
        <w:rPr>
          <w:b/>
          <w:bCs/>
          <w:color w:val="auto"/>
          <w:sz w:val="18"/>
          <w:szCs w:val="18"/>
        </w:rPr>
        <w:t>look at the system in terms of its elements, how they are arranged, how they interact, how they are composed</w:t>
      </w:r>
      <w:r w:rsidRPr="00AA3CB5">
        <w:rPr>
          <w:color w:val="auto"/>
          <w:sz w:val="18"/>
          <w:szCs w:val="18"/>
        </w:rPr>
        <w:t xml:space="preserve">, and so forth. </w:t>
      </w:r>
    </w:p>
    <w:p w14:paraId="4BB2393D" w14:textId="5E474416" w:rsidR="00FE4C47" w:rsidRPr="00AA3CB5" w:rsidRDefault="00FE4C47">
      <w:pPr>
        <w:pStyle w:val="afff0"/>
        <w:numPr>
          <w:ilvl w:val="0"/>
          <w:numId w:val="9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This abstraction is essential to taming the complexity of an architecture.</w:t>
      </w:r>
    </w:p>
    <w:p w14:paraId="254911CD" w14:textId="0CAD0D4D" w:rsidR="00D346CC" w:rsidRPr="00AA3CB5" w:rsidRDefault="00D346CC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5" w:name="_Toc133953574"/>
      <w:r w:rsidRPr="00AA3CB5">
        <w:rPr>
          <w:rFonts w:hint="eastAsia"/>
          <w:color w:val="auto"/>
          <w:sz w:val="18"/>
          <w:szCs w:val="18"/>
        </w:rPr>
        <w:t>s</w:t>
      </w:r>
      <w:r w:rsidRPr="00AA3CB5">
        <w:rPr>
          <w:color w:val="auto"/>
          <w:sz w:val="18"/>
          <w:szCs w:val="18"/>
        </w:rPr>
        <w:t>tructure and views</w:t>
      </w:r>
      <w:bookmarkEnd w:id="5"/>
    </w:p>
    <w:p w14:paraId="37077788" w14:textId="77777777" w:rsidR="00860883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 view is </w:t>
      </w:r>
      <w:r w:rsidRPr="00AA3CB5">
        <w:rPr>
          <w:b/>
          <w:bCs/>
          <w:color w:val="auto"/>
          <w:sz w:val="18"/>
          <w:szCs w:val="18"/>
        </w:rPr>
        <w:t>a representation</w:t>
      </w:r>
      <w:r w:rsidRPr="00AA3CB5">
        <w:rPr>
          <w:color w:val="auto"/>
          <w:sz w:val="18"/>
          <w:szCs w:val="18"/>
        </w:rPr>
        <w:t xml:space="preserve"> of a coherent set of architectural elements, as written by and read by system stakeholders.</w:t>
      </w:r>
    </w:p>
    <w:p w14:paraId="77CFB855" w14:textId="77777777" w:rsidR="00860883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 structure is </w:t>
      </w:r>
      <w:r w:rsidRPr="00AA3CB5">
        <w:rPr>
          <w:b/>
          <w:bCs/>
          <w:color w:val="auto"/>
          <w:sz w:val="18"/>
          <w:szCs w:val="18"/>
        </w:rPr>
        <w:t>the set of elements itself</w:t>
      </w:r>
      <w:r w:rsidRPr="00AA3CB5">
        <w:rPr>
          <w:color w:val="auto"/>
          <w:sz w:val="18"/>
          <w:szCs w:val="18"/>
        </w:rPr>
        <w:t>, as they exist in software or hardware.</w:t>
      </w:r>
    </w:p>
    <w:p w14:paraId="355CD5B7" w14:textId="77777777" w:rsidR="00860883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In short, a view is a representation of a structure.</w:t>
      </w:r>
    </w:p>
    <w:p w14:paraId="3534BEFA" w14:textId="77777777" w:rsidR="00860883" w:rsidRPr="00AA3CB5" w:rsidRDefault="000E380B">
      <w:pPr>
        <w:pStyle w:val="afff0"/>
        <w:numPr>
          <w:ilvl w:val="1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For example, a module structure is the set of the system’s modules and their organization.</w:t>
      </w:r>
    </w:p>
    <w:p w14:paraId="554BCB53" w14:textId="77777777" w:rsidR="00860883" w:rsidRPr="00AA3CB5" w:rsidRDefault="000E380B">
      <w:pPr>
        <w:pStyle w:val="afff0"/>
        <w:numPr>
          <w:ilvl w:val="1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 module view is the representation of that structure, documented according to a template in a chosen notation, and used by some system stakeholders.</w:t>
      </w:r>
    </w:p>
    <w:p w14:paraId="58AB2F5D" w14:textId="280B51BF" w:rsidR="000E380B" w:rsidRPr="00AA3CB5" w:rsidRDefault="000E380B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Architects design structures. They document views of those structures.</w:t>
      </w:r>
    </w:p>
    <w:p w14:paraId="6438236D" w14:textId="6CCAA01D" w:rsidR="006B3064" w:rsidRPr="00AA3CB5" w:rsidRDefault="006B3064">
      <w:pPr>
        <w:pStyle w:val="afff0"/>
        <w:numPr>
          <w:ilvl w:val="0"/>
          <w:numId w:val="10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Example of views of a file sharing system</w:t>
      </w:r>
    </w:p>
    <w:p w14:paraId="018A9983" w14:textId="2DC4F9FE" w:rsidR="00F4096B" w:rsidRPr="00AA3CB5" w:rsidRDefault="00F4096B" w:rsidP="0098717E">
      <w:pPr>
        <w:pStyle w:val="afff0"/>
        <w:spacing w:line="240" w:lineRule="auto"/>
        <w:ind w:left="440" w:firstLineChars="0" w:firstLine="0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78B75DD6" wp14:editId="24AE0992">
            <wp:extent cx="2202824" cy="1125822"/>
            <wp:effectExtent l="0" t="0" r="6985" b="0"/>
            <wp:docPr id="9" name="Picture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37" cy="113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5F3C5A0" w14:textId="5B9A547A" w:rsidR="00D346CC" w:rsidRPr="00AA3CB5" w:rsidRDefault="00D74B29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6" w:name="_Toc133953575"/>
      <w:r w:rsidRPr="00AA3CB5">
        <w:rPr>
          <w:color w:val="auto"/>
          <w:sz w:val="18"/>
          <w:szCs w:val="18"/>
        </w:rPr>
        <w:lastRenderedPageBreak/>
        <w:t>Architectural Patterns</w:t>
      </w:r>
      <w:bookmarkEnd w:id="6"/>
    </w:p>
    <w:p w14:paraId="2F5499BB" w14:textId="4B36C908" w:rsidR="00D5028C" w:rsidRPr="00AA3CB5" w:rsidRDefault="000764B8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</w:t>
      </w:r>
      <w:r w:rsidR="00D5028C" w:rsidRPr="00AA3CB5">
        <w:rPr>
          <w:color w:val="auto"/>
          <w:sz w:val="18"/>
          <w:szCs w:val="18"/>
        </w:rPr>
        <w:t>attern</w:t>
      </w:r>
    </w:p>
    <w:p w14:paraId="158E0C33" w14:textId="77777777" w:rsidR="000764B8" w:rsidRPr="00AA3CB5" w:rsidRDefault="000764B8">
      <w:pPr>
        <w:pStyle w:val="afff0"/>
        <w:numPr>
          <w:ilvl w:val="0"/>
          <w:numId w:val="11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 model or design used as a guide.</w:t>
      </w:r>
    </w:p>
    <w:p w14:paraId="4D30C35E" w14:textId="17042863" w:rsidR="000764B8" w:rsidRPr="00AA3CB5" w:rsidRDefault="000764B8">
      <w:pPr>
        <w:pStyle w:val="afff0"/>
        <w:numPr>
          <w:ilvl w:val="0"/>
          <w:numId w:val="11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an example for others to follow.</w:t>
      </w:r>
    </w:p>
    <w:p w14:paraId="3E74736E" w14:textId="6CEB8785" w:rsidR="00DA656D" w:rsidRPr="00AA3CB5" w:rsidRDefault="00DA656D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Architectural Patterns</w:t>
      </w:r>
    </w:p>
    <w:p w14:paraId="7FEF4083" w14:textId="77777777" w:rsidR="00D74338" w:rsidRPr="00AA3CB5" w:rsidRDefault="00D74338">
      <w:pPr>
        <w:pStyle w:val="afff0"/>
        <w:numPr>
          <w:ilvl w:val="0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Architectural elements can be composed in ways that solve </w:t>
      </w:r>
      <w:proofErr w:type="gramStart"/>
      <w:r w:rsidRPr="00AA3CB5">
        <w:rPr>
          <w:color w:val="auto"/>
          <w:sz w:val="18"/>
          <w:szCs w:val="18"/>
        </w:rPr>
        <w:t>particular problems</w:t>
      </w:r>
      <w:proofErr w:type="gramEnd"/>
      <w:r w:rsidRPr="00AA3CB5">
        <w:rPr>
          <w:color w:val="auto"/>
          <w:sz w:val="18"/>
          <w:szCs w:val="18"/>
        </w:rPr>
        <w:t xml:space="preserve">. </w:t>
      </w:r>
    </w:p>
    <w:p w14:paraId="72DAA360" w14:textId="5794F0E8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compositions have been found useful over time, and over many different domains</w:t>
      </w:r>
      <w:r w:rsidR="00CB54CF" w:rsidRPr="00AA3CB5">
        <w:rPr>
          <w:color w:val="auto"/>
          <w:sz w:val="18"/>
          <w:szCs w:val="18"/>
        </w:rPr>
        <w:t>.</w:t>
      </w:r>
    </w:p>
    <w:p w14:paraId="01847053" w14:textId="77777777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They have been documented and disseminated. </w:t>
      </w:r>
    </w:p>
    <w:p w14:paraId="42E18CA3" w14:textId="77777777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These compositions of architectural elements, called architectural patterns.</w:t>
      </w:r>
    </w:p>
    <w:p w14:paraId="610E00C4" w14:textId="77777777" w:rsidR="00D74338" w:rsidRPr="00AA3CB5" w:rsidRDefault="00D74338">
      <w:pPr>
        <w:pStyle w:val="afff0"/>
        <w:numPr>
          <w:ilvl w:val="1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Patterns provide packaged strategies for solving some of the problems facing a system.</w:t>
      </w:r>
    </w:p>
    <w:p w14:paraId="78EB9951" w14:textId="3E87211C" w:rsidR="00D74338" w:rsidRPr="00AA3CB5" w:rsidRDefault="00D74338">
      <w:pPr>
        <w:pStyle w:val="afff0"/>
        <w:numPr>
          <w:ilvl w:val="0"/>
          <w:numId w:val="12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An architectural pattern delineates the element types and their forms of interaction used in solving the problem.</w:t>
      </w:r>
    </w:p>
    <w:p w14:paraId="6D9472DF" w14:textId="24D39CA4" w:rsidR="00C46D90" w:rsidRPr="00AA3CB5" w:rsidRDefault="00C46D90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Architectural patterns vs Design patterns</w:t>
      </w:r>
    </w:p>
    <w:p w14:paraId="284245CF" w14:textId="7DC44F6B" w:rsidR="00C46D90" w:rsidRPr="00AA3CB5" w:rsidRDefault="00C46D90">
      <w:pPr>
        <w:pStyle w:val="afff0"/>
        <w:numPr>
          <w:ilvl w:val="0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Architectural patterns are </w:t>
      </w:r>
      <w:bookmarkStart w:id="7" w:name="OLE_LINK1"/>
      <w:r w:rsidRPr="00AA3CB5">
        <w:rPr>
          <w:b/>
          <w:bCs/>
          <w:color w:val="auto"/>
          <w:sz w:val="18"/>
          <w:szCs w:val="18"/>
          <w:lang w:val="en-GB"/>
        </w:rPr>
        <w:t>broader in scope</w:t>
      </w:r>
      <w:bookmarkEnd w:id="7"/>
      <w:r w:rsidRPr="00AA3CB5">
        <w:rPr>
          <w:color w:val="auto"/>
          <w:sz w:val="18"/>
          <w:szCs w:val="18"/>
          <w:lang w:val="en-GB"/>
        </w:rPr>
        <w:t xml:space="preserve"> than Design patterns</w:t>
      </w:r>
      <w:r w:rsidR="005F179C" w:rsidRPr="00AA3CB5">
        <w:rPr>
          <w:color w:val="auto"/>
          <w:sz w:val="18"/>
          <w:szCs w:val="18"/>
          <w:lang w:val="en-GB"/>
        </w:rPr>
        <w:t>.</w:t>
      </w:r>
    </w:p>
    <w:p w14:paraId="4A043998" w14:textId="6630EB6B" w:rsidR="00C46D90" w:rsidRPr="00AA3CB5" w:rsidRDefault="00C46D90">
      <w:pPr>
        <w:pStyle w:val="afff0"/>
        <w:numPr>
          <w:ilvl w:val="1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Architectural pattern focuses more on the abstract view of idea while Design pattern focuses on the implementation view of idea</w:t>
      </w:r>
      <w:r w:rsidR="005F179C" w:rsidRPr="00AA3CB5">
        <w:rPr>
          <w:color w:val="auto"/>
          <w:sz w:val="18"/>
          <w:szCs w:val="18"/>
          <w:lang w:val="en-GB"/>
        </w:rPr>
        <w:t>.</w:t>
      </w:r>
    </w:p>
    <w:p w14:paraId="788FE0EF" w14:textId="4168C311" w:rsidR="00C46D90" w:rsidRPr="00AA3CB5" w:rsidRDefault="00C46D90">
      <w:pPr>
        <w:pStyle w:val="afff0"/>
        <w:numPr>
          <w:ilvl w:val="1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Design patterns provide very specific software related tasks </w:t>
      </w:r>
      <w:r w:rsidR="009668ED" w:rsidRPr="00AA3CB5">
        <w:rPr>
          <w:color w:val="auto"/>
          <w:sz w:val="18"/>
          <w:szCs w:val="18"/>
          <w:lang w:val="en-GB"/>
        </w:rPr>
        <w:t>whereas</w:t>
      </w:r>
      <w:r w:rsidRPr="00AA3CB5">
        <w:rPr>
          <w:color w:val="auto"/>
          <w:sz w:val="18"/>
          <w:szCs w:val="18"/>
          <w:lang w:val="en-GB"/>
        </w:rPr>
        <w:t xml:space="preserve"> Architectural pattern are solutions for business </w:t>
      </w:r>
      <w:proofErr w:type="gramStart"/>
      <w:r w:rsidRPr="00AA3CB5">
        <w:rPr>
          <w:color w:val="auto"/>
          <w:sz w:val="18"/>
          <w:szCs w:val="18"/>
          <w:lang w:val="en-GB"/>
        </w:rPr>
        <w:t>problems</w:t>
      </w:r>
      <w:proofErr w:type="gramEnd"/>
    </w:p>
    <w:p w14:paraId="18D6323B" w14:textId="216CBF86" w:rsidR="00C46D90" w:rsidRPr="00AA3CB5" w:rsidRDefault="00C46D90">
      <w:pPr>
        <w:pStyle w:val="afff0"/>
        <w:numPr>
          <w:ilvl w:val="0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>One Architectural pattern can be implemented by using many design patterns</w:t>
      </w:r>
      <w:r w:rsidR="007D73D6" w:rsidRPr="00AA3CB5">
        <w:rPr>
          <w:color w:val="auto"/>
          <w:sz w:val="18"/>
          <w:szCs w:val="18"/>
          <w:lang w:val="en-GB"/>
        </w:rPr>
        <w:t>.</w:t>
      </w:r>
    </w:p>
    <w:p w14:paraId="4C08425E" w14:textId="42BD5121" w:rsidR="00C46D90" w:rsidRPr="00AA3CB5" w:rsidRDefault="00C46D90">
      <w:pPr>
        <w:pStyle w:val="afff0"/>
        <w:numPr>
          <w:ilvl w:val="1"/>
          <w:numId w:val="13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en-GB"/>
        </w:rPr>
        <w:t xml:space="preserve">There is one to many </w:t>
      </w:r>
      <w:r w:rsidR="005F179C" w:rsidRPr="00AA3CB5">
        <w:rPr>
          <w:color w:val="auto"/>
          <w:sz w:val="18"/>
          <w:szCs w:val="18"/>
          <w:lang w:val="en-GB"/>
        </w:rPr>
        <w:t>relationships</w:t>
      </w:r>
      <w:r w:rsidRPr="00AA3CB5">
        <w:rPr>
          <w:color w:val="auto"/>
          <w:sz w:val="18"/>
          <w:szCs w:val="18"/>
          <w:lang w:val="en-GB"/>
        </w:rPr>
        <w:t xml:space="preserve"> between architectural pattern and design pattern.</w:t>
      </w:r>
    </w:p>
    <w:p w14:paraId="64DDE28D" w14:textId="63A4DB38" w:rsidR="0047321F" w:rsidRPr="00AA3CB5" w:rsidRDefault="0047321F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8" w:name="_Toc133953576"/>
      <w:r w:rsidRPr="00AA3CB5">
        <w:rPr>
          <w:rFonts w:hint="eastAsia"/>
          <w:color w:val="auto"/>
          <w:sz w:val="18"/>
          <w:szCs w:val="18"/>
        </w:rPr>
        <w:t>m</w:t>
      </w:r>
      <w:r w:rsidRPr="00AA3CB5">
        <w:rPr>
          <w:color w:val="auto"/>
          <w:sz w:val="18"/>
          <w:szCs w:val="18"/>
        </w:rPr>
        <w:t xml:space="preserve">ake a good </w:t>
      </w:r>
      <w:proofErr w:type="gramStart"/>
      <w:r w:rsidRPr="00AA3CB5">
        <w:rPr>
          <w:color w:val="auto"/>
          <w:sz w:val="18"/>
          <w:szCs w:val="18"/>
        </w:rPr>
        <w:t>architecture</w:t>
      </w:r>
      <w:bookmarkEnd w:id="8"/>
      <w:proofErr w:type="gramEnd"/>
    </w:p>
    <w:p w14:paraId="742FF1E8" w14:textId="6CD5B547" w:rsidR="0058519F" w:rsidRPr="00AA3CB5" w:rsidRDefault="00DD3577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Every System has a Software Architecture </w:t>
      </w:r>
      <w:proofErr w:type="gramStart"/>
      <w:r w:rsidR="0058519F" w:rsidRPr="00AA3CB5">
        <w:rPr>
          <w:color w:val="auto"/>
          <w:sz w:val="18"/>
          <w:szCs w:val="18"/>
        </w:rPr>
        <w:t>importance</w:t>
      </w:r>
      <w:proofErr w:type="gramEnd"/>
    </w:p>
    <w:p w14:paraId="3B693D10" w14:textId="77777777" w:rsidR="00D31E73" w:rsidRPr="00AA3CB5" w:rsidRDefault="00D31E73">
      <w:pPr>
        <w:pStyle w:val="afff0"/>
        <w:numPr>
          <w:ilvl w:val="0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But the architecture may not be known to anyone. </w:t>
      </w:r>
    </w:p>
    <w:p w14:paraId="007ECB7E" w14:textId="77777777" w:rsidR="00D31E73" w:rsidRPr="00AA3CB5" w:rsidRDefault="00D31E73">
      <w:pPr>
        <w:pStyle w:val="afff0"/>
        <w:numPr>
          <w:ilvl w:val="1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Perhaps all of the people who designed the system are long </w:t>
      </w:r>
      <w:proofErr w:type="gramStart"/>
      <w:r w:rsidRPr="00AA3CB5">
        <w:rPr>
          <w:color w:val="auto"/>
          <w:sz w:val="18"/>
          <w:szCs w:val="18"/>
        </w:rPr>
        <w:t>gone</w:t>
      </w:r>
      <w:proofErr w:type="gramEnd"/>
    </w:p>
    <w:p w14:paraId="0854CB30" w14:textId="77777777" w:rsidR="00D31E73" w:rsidRPr="00AA3CB5" w:rsidRDefault="00D31E73">
      <w:pPr>
        <w:pStyle w:val="afff0"/>
        <w:numPr>
          <w:ilvl w:val="1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Perhaps the documentation has vanished (or was never produced)</w:t>
      </w:r>
    </w:p>
    <w:p w14:paraId="149972C3" w14:textId="77777777" w:rsidR="00D31E73" w:rsidRPr="00AA3CB5" w:rsidRDefault="00D31E73">
      <w:pPr>
        <w:pStyle w:val="afff0"/>
        <w:numPr>
          <w:ilvl w:val="1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Perhaps the source code has been lost (or was never delivered)</w:t>
      </w:r>
    </w:p>
    <w:p w14:paraId="37E5B969" w14:textId="3CA4AD4F" w:rsidR="00D31E73" w:rsidRPr="00AA3CB5" w:rsidRDefault="00D31E73">
      <w:pPr>
        <w:pStyle w:val="afff0"/>
        <w:numPr>
          <w:ilvl w:val="0"/>
          <w:numId w:val="1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An architecture can exist independently of its description or </w:t>
      </w:r>
      <w:proofErr w:type="gramStart"/>
      <w:r w:rsidRPr="00AA3CB5">
        <w:rPr>
          <w:color w:val="auto"/>
          <w:sz w:val="18"/>
          <w:szCs w:val="18"/>
        </w:rPr>
        <w:t>specification</w:t>
      </w:r>
      <w:proofErr w:type="gramEnd"/>
    </w:p>
    <w:p w14:paraId="18EB8FB3" w14:textId="16A24D06" w:rsidR="00D31E73" w:rsidRPr="00AA3CB5" w:rsidRDefault="008609F3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What Makes a “Good” Architecture?</w:t>
      </w:r>
    </w:p>
    <w:p w14:paraId="18198A88" w14:textId="77777777" w:rsidR="006E6094" w:rsidRPr="00AA3CB5" w:rsidRDefault="006E6094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Can we compare two architectures and say that one is better than the other?</w:t>
      </w:r>
    </w:p>
    <w:p w14:paraId="3E286020" w14:textId="77777777" w:rsidR="006E6094" w:rsidRPr="00AA3CB5" w:rsidRDefault="006E6094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When can we say that the architecture is good?</w:t>
      </w:r>
    </w:p>
    <w:p w14:paraId="698A6BEE" w14:textId="53D8C5C8" w:rsidR="00C22D56" w:rsidRPr="00AA3CB5" w:rsidRDefault="006E6094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What can we do to produce a good architecture?</w:t>
      </w:r>
    </w:p>
    <w:p w14:paraId="6B86EC48" w14:textId="77777777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There is no such thing as an inherently good or bad architecture.</w:t>
      </w:r>
    </w:p>
    <w:p w14:paraId="73A186F9" w14:textId="77777777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Architectures can be evaluated but only in the context of specific stated goals.</w:t>
      </w:r>
    </w:p>
    <w:p w14:paraId="23126729" w14:textId="46C15811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Architectures are either more or less fit for some purpose</w:t>
      </w:r>
      <w:r w:rsidR="00A61D3F" w:rsidRPr="00AA3CB5">
        <w:rPr>
          <w:rFonts w:hint="eastAsia"/>
          <w:color w:val="auto"/>
          <w:sz w:val="18"/>
          <w:szCs w:val="18"/>
        </w:rPr>
        <w:t>.</w:t>
      </w:r>
    </w:p>
    <w:p w14:paraId="32CEFB5D" w14:textId="77777777" w:rsidR="00E4077C" w:rsidRPr="00AA3CB5" w:rsidRDefault="00E4077C">
      <w:pPr>
        <w:pStyle w:val="afff0"/>
        <w:numPr>
          <w:ilvl w:val="0"/>
          <w:numId w:val="15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There are, however, good rules of thumb.</w:t>
      </w:r>
    </w:p>
    <w:p w14:paraId="4F38E740" w14:textId="09504DA2" w:rsidR="00E4077C" w:rsidRPr="00AA3CB5" w:rsidRDefault="00E407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Process “Rules of Thumb”</w:t>
      </w:r>
      <w:r w:rsidR="00A21311" w:rsidRPr="00AA3CB5">
        <w:rPr>
          <w:color w:val="auto"/>
          <w:sz w:val="18"/>
          <w:szCs w:val="18"/>
        </w:rPr>
        <w:t xml:space="preserve">: </w:t>
      </w:r>
      <w:r w:rsidRPr="00AA3CB5">
        <w:rPr>
          <w:color w:val="auto"/>
          <w:sz w:val="18"/>
          <w:szCs w:val="18"/>
        </w:rPr>
        <w:t>how the work should be organized to produce a “good” architecture</w:t>
      </w:r>
    </w:p>
    <w:p w14:paraId="09C745EB" w14:textId="5C0571E7" w:rsidR="00E4077C" w:rsidRPr="00AA3CB5" w:rsidRDefault="00E407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Structural “Rules of Thumb”</w:t>
      </w:r>
      <w:r w:rsidR="00E14B40" w:rsidRPr="00AA3CB5">
        <w:rPr>
          <w:color w:val="auto"/>
          <w:sz w:val="18"/>
          <w:szCs w:val="18"/>
        </w:rPr>
        <w:t xml:space="preserve">: </w:t>
      </w:r>
      <w:r w:rsidRPr="00AA3CB5">
        <w:rPr>
          <w:color w:val="auto"/>
          <w:sz w:val="18"/>
          <w:szCs w:val="18"/>
        </w:rPr>
        <w:t>how a “good” architecture should look like</w:t>
      </w:r>
    </w:p>
    <w:p w14:paraId="30243DB4" w14:textId="471D743C" w:rsidR="006A2CA6" w:rsidRPr="00AA3CB5" w:rsidRDefault="006A2CA6">
      <w:pPr>
        <w:pStyle w:val="afff0"/>
        <w:numPr>
          <w:ilvl w:val="0"/>
          <w:numId w:val="15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Process “Rules of Thumb”</w:t>
      </w:r>
    </w:p>
    <w:p w14:paraId="50AD09D3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be the product of a single architect or a small group of architects with an identified technical leader.</w:t>
      </w:r>
    </w:p>
    <w:p w14:paraId="195EBDA5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 (or architecture team) should base the architecture on a prioritized list of well-specified quality attribute requirements.</w:t>
      </w:r>
    </w:p>
    <w:p w14:paraId="629E1C2F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be documented using views.</w:t>
      </w:r>
    </w:p>
    <w:p w14:paraId="66AC2E95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be evaluated for its ability to deliver the system’s important quality attributes.</w:t>
      </w:r>
    </w:p>
    <w:p w14:paraId="7683FF77" w14:textId="77777777" w:rsidR="001071B2" w:rsidRPr="00AA3CB5" w:rsidRDefault="001071B2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lend itself to incremental implementation</w:t>
      </w:r>
      <w:r w:rsidRPr="00AA3CB5">
        <w:rPr>
          <w:color w:val="auto"/>
          <w:sz w:val="18"/>
          <w:szCs w:val="18"/>
        </w:rPr>
        <w:t>.</w:t>
      </w:r>
    </w:p>
    <w:p w14:paraId="41A3D257" w14:textId="7F36658B" w:rsidR="001071B2" w:rsidRPr="00AA3CB5" w:rsidRDefault="00735D7C">
      <w:pPr>
        <w:pStyle w:val="afff0"/>
        <w:numPr>
          <w:ilvl w:val="0"/>
          <w:numId w:val="15"/>
        </w:numPr>
        <w:spacing w:line="240" w:lineRule="auto"/>
        <w:ind w:firstLineChars="0"/>
        <w:rPr>
          <w:b/>
          <w:bCs/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Structural “Rules of Thumb”</w:t>
      </w:r>
    </w:p>
    <w:p w14:paraId="09512A35" w14:textId="26C0A6FF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The architecture should feature well-defined modules</w:t>
      </w:r>
      <w:r w:rsidR="0054620C" w:rsidRPr="00AA3CB5">
        <w:rPr>
          <w:color w:val="auto"/>
          <w:sz w:val="18"/>
          <w:szCs w:val="18"/>
          <w:lang w:val="pl-PL"/>
        </w:rPr>
        <w:t>.</w:t>
      </w:r>
    </w:p>
    <w:p w14:paraId="09CCD6A0" w14:textId="2171D33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architecture should never depend on a particular version of a commercial product or tool</w:t>
      </w:r>
      <w:r w:rsidR="0054620C" w:rsidRPr="00AA3CB5">
        <w:rPr>
          <w:color w:val="auto"/>
          <w:sz w:val="18"/>
          <w:szCs w:val="18"/>
        </w:rPr>
        <w:t>.</w:t>
      </w:r>
    </w:p>
    <w:p w14:paraId="1252616A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 xml:space="preserve">Modules that produce data should be separate from modules that consume data. </w:t>
      </w:r>
    </w:p>
    <w:p w14:paraId="7D6FD634" w14:textId="47D33916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This tends to increase modifiability</w:t>
      </w:r>
      <w:r w:rsidR="0054620C" w:rsidRPr="00AA3CB5">
        <w:rPr>
          <w:color w:val="auto"/>
          <w:sz w:val="18"/>
          <w:szCs w:val="18"/>
        </w:rPr>
        <w:t>.</w:t>
      </w:r>
    </w:p>
    <w:p w14:paraId="467979A8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Don’t expect a one-to-one correspondence between modules and components.</w:t>
      </w:r>
    </w:p>
    <w:p w14:paraId="3D3D0A1B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Every process should be written so that its assignment to a specific processor can be easily changed, perhaps even at runtime.</w:t>
      </w:r>
    </w:p>
    <w:p w14:paraId="69B9931C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architecture should feature a small number of ways for components to interact.</w:t>
      </w:r>
    </w:p>
    <w:p w14:paraId="0F4D8931" w14:textId="77777777" w:rsidR="00735D7C" w:rsidRPr="00AA3CB5" w:rsidRDefault="00735D7C">
      <w:pPr>
        <w:pStyle w:val="afff0"/>
        <w:numPr>
          <w:ilvl w:val="1"/>
          <w:numId w:val="1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The system should do the same things in the same way throughout.</w:t>
      </w:r>
    </w:p>
    <w:p w14:paraId="7E34DEEF" w14:textId="7B2E2410" w:rsidR="00735D7C" w:rsidRPr="00095274" w:rsidRDefault="00BB0162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9" w:name="_Toc133953577"/>
      <w:r w:rsidRPr="00095274">
        <w:rPr>
          <w:color w:val="auto"/>
          <w:sz w:val="18"/>
          <w:szCs w:val="18"/>
        </w:rPr>
        <w:lastRenderedPageBreak/>
        <w:t>I</w:t>
      </w:r>
      <w:r w:rsidR="00176428" w:rsidRPr="00095274">
        <w:rPr>
          <w:color w:val="auto"/>
          <w:sz w:val="18"/>
          <w:szCs w:val="18"/>
        </w:rPr>
        <w:t>mportance</w:t>
      </w:r>
      <w:bookmarkEnd w:id="9"/>
    </w:p>
    <w:p w14:paraId="3F79C6BA" w14:textId="7289C6B8" w:rsidR="00BB0162" w:rsidRPr="00095274" w:rsidRDefault="00F02DA0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0" w:name="_Toc133953578"/>
      <w:r w:rsidRPr="00095274">
        <w:rPr>
          <w:color w:val="auto"/>
          <w:sz w:val="18"/>
          <w:szCs w:val="18"/>
        </w:rPr>
        <w:t>Inhibiting or Enabling System’s Quality Attributes</w:t>
      </w:r>
      <w:bookmarkEnd w:id="10"/>
    </w:p>
    <w:p w14:paraId="26096E4F" w14:textId="77777777" w:rsidR="00F02DA0" w:rsidRPr="00F02DA0" w:rsidRDefault="00F02DA0">
      <w:pPr>
        <w:numPr>
          <w:ilvl w:val="0"/>
          <w:numId w:val="2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Whether a system will be able to exhibit its desired (or required) quality attributes is substantially determined by its architecture.</w:t>
      </w:r>
    </w:p>
    <w:p w14:paraId="52D99095" w14:textId="77777777" w:rsidR="00F02DA0" w:rsidRPr="00F02DA0" w:rsidRDefault="00F02DA0">
      <w:pPr>
        <w:numPr>
          <w:ilvl w:val="1"/>
          <w:numId w:val="29"/>
        </w:numPr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Performance</w:t>
      </w:r>
    </w:p>
    <w:p w14:paraId="7F8C93B2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Modifiability</w:t>
      </w:r>
    </w:p>
    <w:p w14:paraId="4F0AFF43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Security</w:t>
      </w:r>
    </w:p>
    <w:p w14:paraId="73EF80E2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Scalability</w:t>
      </w:r>
    </w:p>
    <w:p w14:paraId="46304C3F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Reusability</w:t>
      </w:r>
    </w:p>
    <w:p w14:paraId="45E9E753" w14:textId="77777777" w:rsidR="00F02DA0" w:rsidRPr="00F02DA0" w:rsidRDefault="00F02DA0">
      <w:pPr>
        <w:numPr>
          <w:ilvl w:val="1"/>
          <w:numId w:val="2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02DA0">
        <w:rPr>
          <w:color w:val="auto"/>
          <w:sz w:val="18"/>
          <w:szCs w:val="18"/>
        </w:rPr>
        <w:t>…</w:t>
      </w:r>
    </w:p>
    <w:p w14:paraId="54304B3D" w14:textId="651F8AF1" w:rsidR="00F02DA0" w:rsidRPr="00095274" w:rsidRDefault="00B95AF5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1" w:name="_Toc133953579"/>
      <w:r w:rsidRPr="00095274">
        <w:rPr>
          <w:color w:val="auto"/>
          <w:sz w:val="18"/>
          <w:szCs w:val="18"/>
        </w:rPr>
        <w:t>Reasoning About and Managing Change</w:t>
      </w:r>
      <w:bookmarkEnd w:id="11"/>
    </w:p>
    <w:p w14:paraId="13547C45" w14:textId="77777777" w:rsidR="00B95AF5" w:rsidRPr="00B95AF5" w:rsidRDefault="00B95AF5">
      <w:pPr>
        <w:numPr>
          <w:ilvl w:val="0"/>
          <w:numId w:val="30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>About 80 percent of a typical software system’s total cost occurs after initial deployment</w:t>
      </w:r>
    </w:p>
    <w:p w14:paraId="2B300BFB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accommodate new </w:t>
      </w:r>
      <w:proofErr w:type="gramStart"/>
      <w:r w:rsidRPr="00B95AF5">
        <w:rPr>
          <w:color w:val="auto"/>
          <w:sz w:val="18"/>
          <w:szCs w:val="18"/>
        </w:rPr>
        <w:t>features</w:t>
      </w:r>
      <w:proofErr w:type="gramEnd"/>
    </w:p>
    <w:p w14:paraId="6D485667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adapt to new </w:t>
      </w:r>
      <w:proofErr w:type="gramStart"/>
      <w:r w:rsidRPr="00B95AF5">
        <w:rPr>
          <w:color w:val="auto"/>
          <w:sz w:val="18"/>
          <w:szCs w:val="18"/>
        </w:rPr>
        <w:t>environments</w:t>
      </w:r>
      <w:proofErr w:type="gramEnd"/>
    </w:p>
    <w:p w14:paraId="0B278C6E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>fix bugs, and so forth</w:t>
      </w:r>
    </w:p>
    <w:p w14:paraId="074317BB" w14:textId="77777777" w:rsidR="00B95AF5" w:rsidRPr="00B95AF5" w:rsidRDefault="00B95AF5">
      <w:pPr>
        <w:numPr>
          <w:ilvl w:val="0"/>
          <w:numId w:val="30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Every architecture </w:t>
      </w:r>
      <w:proofErr w:type="gramStart"/>
      <w:r w:rsidRPr="00B95AF5">
        <w:rPr>
          <w:color w:val="auto"/>
          <w:sz w:val="18"/>
          <w:szCs w:val="18"/>
        </w:rPr>
        <w:t>partitions</w:t>
      </w:r>
      <w:proofErr w:type="gramEnd"/>
      <w:r w:rsidRPr="00B95AF5">
        <w:rPr>
          <w:color w:val="auto"/>
          <w:sz w:val="18"/>
          <w:szCs w:val="18"/>
        </w:rPr>
        <w:t xml:space="preserve"> possible changes into three categories</w:t>
      </w:r>
    </w:p>
    <w:p w14:paraId="33F20427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 </w:t>
      </w:r>
      <w:r w:rsidRPr="00B95AF5">
        <w:rPr>
          <w:i/>
          <w:iCs/>
          <w:color w:val="auto"/>
          <w:sz w:val="18"/>
          <w:szCs w:val="18"/>
        </w:rPr>
        <w:t>local</w:t>
      </w:r>
      <w:r w:rsidRPr="00B95AF5">
        <w:rPr>
          <w:color w:val="auto"/>
          <w:sz w:val="18"/>
          <w:szCs w:val="18"/>
        </w:rPr>
        <w:t xml:space="preserve"> change can be accomplished by modifying a single element.</w:t>
      </w:r>
    </w:p>
    <w:p w14:paraId="66960DE1" w14:textId="77777777" w:rsidR="00B95AF5" w:rsidRPr="00B95AF5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 </w:t>
      </w:r>
      <w:r w:rsidRPr="00B95AF5">
        <w:rPr>
          <w:i/>
          <w:iCs/>
          <w:color w:val="auto"/>
          <w:sz w:val="18"/>
          <w:szCs w:val="18"/>
        </w:rPr>
        <w:t>nonlocal</w:t>
      </w:r>
      <w:r w:rsidRPr="00B95AF5">
        <w:rPr>
          <w:color w:val="auto"/>
          <w:sz w:val="18"/>
          <w:szCs w:val="18"/>
        </w:rPr>
        <w:t xml:space="preserve"> change requires multiple element modifications but leaves the underlying architectural approach intact.</w:t>
      </w:r>
    </w:p>
    <w:p w14:paraId="259F560B" w14:textId="77777777" w:rsidR="00B95AF5" w:rsidRPr="00095274" w:rsidRDefault="00B95AF5">
      <w:pPr>
        <w:numPr>
          <w:ilvl w:val="1"/>
          <w:numId w:val="3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B95AF5">
        <w:rPr>
          <w:color w:val="auto"/>
          <w:sz w:val="18"/>
          <w:szCs w:val="18"/>
        </w:rPr>
        <w:t xml:space="preserve">An </w:t>
      </w:r>
      <w:r w:rsidRPr="00B95AF5">
        <w:rPr>
          <w:i/>
          <w:iCs/>
          <w:color w:val="auto"/>
          <w:sz w:val="18"/>
          <w:szCs w:val="18"/>
        </w:rPr>
        <w:t>architectural</w:t>
      </w:r>
      <w:r w:rsidRPr="00B95AF5">
        <w:rPr>
          <w:color w:val="auto"/>
          <w:sz w:val="18"/>
          <w:szCs w:val="18"/>
        </w:rPr>
        <w:t xml:space="preserve"> change affects the fundamental ways in which the elements interact with each other and will require changes all over the system.</w:t>
      </w:r>
    </w:p>
    <w:p w14:paraId="60F74402" w14:textId="77777777" w:rsidR="00D04CE1" w:rsidRPr="00D04CE1" w:rsidRDefault="00D04CE1">
      <w:pPr>
        <w:numPr>
          <w:ilvl w:val="0"/>
          <w:numId w:val="30"/>
        </w:numPr>
        <w:spacing w:line="240" w:lineRule="auto"/>
        <w:rPr>
          <w:color w:val="auto"/>
          <w:sz w:val="18"/>
          <w:szCs w:val="18"/>
        </w:rPr>
      </w:pPr>
      <w:r w:rsidRPr="00D04CE1">
        <w:rPr>
          <w:color w:val="auto"/>
          <w:sz w:val="18"/>
          <w:szCs w:val="18"/>
          <w:lang w:val="pl-PL"/>
        </w:rPr>
        <w:t>Obviously, local changes are the most desirable</w:t>
      </w:r>
      <w:r w:rsidRPr="00D04CE1">
        <w:rPr>
          <w:color w:val="auto"/>
          <w:sz w:val="18"/>
          <w:szCs w:val="18"/>
        </w:rPr>
        <w:t>.</w:t>
      </w:r>
    </w:p>
    <w:p w14:paraId="08F8DF5D" w14:textId="77777777" w:rsidR="00D04CE1" w:rsidRPr="00D04CE1" w:rsidRDefault="00D04CE1">
      <w:pPr>
        <w:numPr>
          <w:ilvl w:val="0"/>
          <w:numId w:val="30"/>
        </w:numPr>
        <w:spacing w:line="240" w:lineRule="auto"/>
        <w:rPr>
          <w:color w:val="auto"/>
          <w:sz w:val="18"/>
          <w:szCs w:val="18"/>
        </w:rPr>
      </w:pPr>
      <w:r w:rsidRPr="00D04CE1">
        <w:rPr>
          <w:color w:val="auto"/>
          <w:sz w:val="18"/>
          <w:szCs w:val="18"/>
          <w:lang w:val="pl-PL"/>
        </w:rPr>
        <w:t>A good architecture is one in which the most common changes are local, and hence easy to make.</w:t>
      </w:r>
    </w:p>
    <w:p w14:paraId="44D6160A" w14:textId="5812B276" w:rsidR="00B95AF5" w:rsidRPr="00095274" w:rsidRDefault="0071622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2" w:name="_Toc133953580"/>
      <w:r w:rsidRPr="00095274">
        <w:rPr>
          <w:color w:val="auto"/>
          <w:sz w:val="18"/>
          <w:szCs w:val="18"/>
        </w:rPr>
        <w:t>Predicting System Qualities</w:t>
      </w:r>
      <w:bookmarkEnd w:id="12"/>
    </w:p>
    <w:p w14:paraId="08EFB73C" w14:textId="77777777" w:rsidR="00716226" w:rsidRPr="00716226" w:rsidRDefault="00716226">
      <w:pPr>
        <w:numPr>
          <w:ilvl w:val="0"/>
          <w:numId w:val="3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16226">
        <w:rPr>
          <w:color w:val="auto"/>
          <w:sz w:val="18"/>
          <w:szCs w:val="18"/>
        </w:rPr>
        <w:t xml:space="preserve">When we examine an </w:t>
      </w:r>
      <w:proofErr w:type="gramStart"/>
      <w:r w:rsidRPr="00716226">
        <w:rPr>
          <w:color w:val="auto"/>
          <w:sz w:val="18"/>
          <w:szCs w:val="18"/>
        </w:rPr>
        <w:t>architecture</w:t>
      </w:r>
      <w:proofErr w:type="gramEnd"/>
      <w:r w:rsidRPr="00716226">
        <w:rPr>
          <w:color w:val="auto"/>
          <w:sz w:val="18"/>
          <w:szCs w:val="18"/>
        </w:rPr>
        <w:t xml:space="preserve"> we can confidently predict that the architecture will exhibit the associated qualities.</w:t>
      </w:r>
    </w:p>
    <w:p w14:paraId="6F552D8B" w14:textId="77777777" w:rsidR="00716226" w:rsidRPr="00095274" w:rsidRDefault="00716226">
      <w:pPr>
        <w:numPr>
          <w:ilvl w:val="0"/>
          <w:numId w:val="3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16226">
        <w:rPr>
          <w:color w:val="auto"/>
          <w:sz w:val="18"/>
          <w:szCs w:val="18"/>
        </w:rPr>
        <w:t>The earlier you can find a problem in your design, the cheaper, easier, and less disruptive it will be to fix.</w:t>
      </w:r>
    </w:p>
    <w:p w14:paraId="585EB493" w14:textId="0F8F8B15" w:rsidR="00716226" w:rsidRPr="00095274" w:rsidRDefault="005215AE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3" w:name="_Toc133953581"/>
      <w:r w:rsidRPr="00095274">
        <w:rPr>
          <w:color w:val="auto"/>
          <w:sz w:val="18"/>
          <w:szCs w:val="18"/>
        </w:rPr>
        <w:t>Enhancing Communication Among Stakeholders</w:t>
      </w:r>
      <w:bookmarkEnd w:id="13"/>
    </w:p>
    <w:p w14:paraId="17DDF87D" w14:textId="77777777" w:rsidR="005215AE" w:rsidRPr="005215AE" w:rsidRDefault="005215AE">
      <w:pPr>
        <w:numPr>
          <w:ilvl w:val="0"/>
          <w:numId w:val="3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The architecture—or at least parts of it—is sufficiently abstract that most nontechnical people can understand it.</w:t>
      </w:r>
    </w:p>
    <w:p w14:paraId="39928BE8" w14:textId="77777777" w:rsidR="005215AE" w:rsidRPr="005215AE" w:rsidRDefault="005215AE">
      <w:pPr>
        <w:numPr>
          <w:ilvl w:val="0"/>
          <w:numId w:val="3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Most of the system’s stakeholders can use as a basis for creating mutual understanding, negotiating, forming consensus, and communicating with each other.</w:t>
      </w:r>
    </w:p>
    <w:p w14:paraId="460E1B79" w14:textId="77777777" w:rsidR="005215AE" w:rsidRPr="005215AE" w:rsidRDefault="005215AE">
      <w:pPr>
        <w:numPr>
          <w:ilvl w:val="0"/>
          <w:numId w:val="3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Each stakeholder of a software system is concerned with different characteristics of the system.</w:t>
      </w:r>
    </w:p>
    <w:p w14:paraId="2640C2C8" w14:textId="77777777" w:rsidR="005215AE" w:rsidRPr="005215AE" w:rsidRDefault="005215AE">
      <w:pPr>
        <w:numPr>
          <w:ilvl w:val="1"/>
          <w:numId w:val="32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5215AE">
        <w:rPr>
          <w:color w:val="auto"/>
          <w:sz w:val="18"/>
          <w:szCs w:val="18"/>
        </w:rPr>
        <w:t>Users, client, manager, architect</w:t>
      </w:r>
    </w:p>
    <w:p w14:paraId="4F42751D" w14:textId="1054E15E" w:rsidR="00716226" w:rsidRPr="00095274" w:rsidRDefault="00AA6D58">
      <w:pPr>
        <w:pStyle w:val="3"/>
        <w:numPr>
          <w:ilvl w:val="2"/>
          <w:numId w:val="5"/>
        </w:numPr>
        <w:spacing w:line="240" w:lineRule="auto"/>
        <w:rPr>
          <w:rFonts w:hint="eastAsia"/>
          <w:color w:val="auto"/>
          <w:sz w:val="18"/>
          <w:szCs w:val="18"/>
        </w:rPr>
      </w:pPr>
      <w:bookmarkStart w:id="14" w:name="_Toc133953582"/>
      <w:r w:rsidRPr="00095274">
        <w:rPr>
          <w:color w:val="auto"/>
          <w:sz w:val="18"/>
          <w:szCs w:val="18"/>
        </w:rPr>
        <w:t>Earliest Design Decisions</w:t>
      </w:r>
      <w:bookmarkEnd w:id="14"/>
    </w:p>
    <w:p w14:paraId="402EFEE6" w14:textId="77777777" w:rsidR="00AA6D58" w:rsidRPr="00AA6D58" w:rsidRDefault="00AA6D58">
      <w:pPr>
        <w:numPr>
          <w:ilvl w:val="0"/>
          <w:numId w:val="3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Software architecture is a manifestation of the earliest design decisions about a system.</w:t>
      </w:r>
    </w:p>
    <w:p w14:paraId="65F58C14" w14:textId="77777777" w:rsidR="00AA6D58" w:rsidRPr="00AA6D58" w:rsidRDefault="00AA6D58">
      <w:pPr>
        <w:numPr>
          <w:ilvl w:val="0"/>
          <w:numId w:val="3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These early decisions affect the system’s remaining development, its deployment, and its maintenance life.</w:t>
      </w:r>
    </w:p>
    <w:p w14:paraId="180BC2E5" w14:textId="77777777" w:rsidR="00AA6D58" w:rsidRPr="00AA6D58" w:rsidRDefault="00AA6D58">
      <w:pPr>
        <w:numPr>
          <w:ilvl w:val="0"/>
          <w:numId w:val="3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What are these early design decisions?</w:t>
      </w:r>
    </w:p>
    <w:p w14:paraId="164086B0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</w:rPr>
        <w:t>W</w:t>
      </w:r>
      <w:r w:rsidRPr="00AA6D58">
        <w:rPr>
          <w:color w:val="auto"/>
          <w:sz w:val="18"/>
          <w:szCs w:val="18"/>
          <w:lang w:val="pl-PL"/>
        </w:rPr>
        <w:t>ill the system run on one processor or be distributed across multiple processors?</w:t>
      </w:r>
    </w:p>
    <w:p w14:paraId="447BC9F5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Will the software be layered? If so, how many layers will there be? What will each one do?</w:t>
      </w:r>
    </w:p>
    <w:p w14:paraId="5BFF826F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Will components communicate synchronously or asynchronously?</w:t>
      </w:r>
    </w:p>
    <w:p w14:paraId="743BD2A2" w14:textId="77777777" w:rsidR="00AA6D58" w:rsidRPr="00AA6D58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What communication protocol will we choose?</w:t>
      </w:r>
    </w:p>
    <w:p w14:paraId="4616092B" w14:textId="77777777" w:rsidR="00C175F4" w:rsidRPr="00095274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AA6D58">
        <w:rPr>
          <w:color w:val="auto"/>
          <w:sz w:val="18"/>
          <w:szCs w:val="18"/>
          <w:lang w:val="pl-PL"/>
        </w:rPr>
        <w:t>Will the system depend on specific features of the operating system or hardware?</w:t>
      </w:r>
    </w:p>
    <w:p w14:paraId="42F0442E" w14:textId="2D3ADBFB" w:rsidR="00B95AF5" w:rsidRPr="00B95AF5" w:rsidRDefault="00AA6D58">
      <w:pPr>
        <w:numPr>
          <w:ilvl w:val="1"/>
          <w:numId w:val="3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095274">
        <w:rPr>
          <w:color w:val="auto"/>
          <w:sz w:val="18"/>
          <w:szCs w:val="18"/>
          <w:lang w:val="pl-PL"/>
        </w:rPr>
        <w:t>Will the information that flows through the system be encrypted or not?</w:t>
      </w:r>
    </w:p>
    <w:p w14:paraId="67301F4A" w14:textId="2F2CE4BF" w:rsidR="00B95AF5" w:rsidRPr="00095274" w:rsidRDefault="00C175F4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5" w:name="_Toc133953583"/>
      <w:r w:rsidRPr="00095274">
        <w:rPr>
          <w:color w:val="auto"/>
          <w:sz w:val="18"/>
          <w:szCs w:val="18"/>
        </w:rPr>
        <w:t>Defining Constraints on an Implementation</w:t>
      </w:r>
      <w:bookmarkEnd w:id="15"/>
    </w:p>
    <w:p w14:paraId="2F8C92AF" w14:textId="77777777" w:rsidR="00C175F4" w:rsidRPr="00C175F4" w:rsidRDefault="00C175F4">
      <w:pPr>
        <w:numPr>
          <w:ilvl w:val="0"/>
          <w:numId w:val="34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>An implementation exhibits an architecture if it conforms to the design decisions prescribed by the architecture.</w:t>
      </w:r>
    </w:p>
    <w:p w14:paraId="3EE4194B" w14:textId="77777777" w:rsidR="00C175F4" w:rsidRPr="00C175F4" w:rsidRDefault="00C175F4">
      <w:pPr>
        <w:numPr>
          <w:ilvl w:val="1"/>
          <w:numId w:val="34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 xml:space="preserve">The implementation must be implemented as the set of prescribed </w:t>
      </w:r>
      <w:proofErr w:type="gramStart"/>
      <w:r w:rsidRPr="00C175F4">
        <w:rPr>
          <w:color w:val="auto"/>
          <w:sz w:val="18"/>
          <w:szCs w:val="18"/>
        </w:rPr>
        <w:t>elements</w:t>
      </w:r>
      <w:proofErr w:type="gramEnd"/>
    </w:p>
    <w:p w14:paraId="4FAB244B" w14:textId="77777777" w:rsidR="00C175F4" w:rsidRPr="00C175F4" w:rsidRDefault="00C175F4">
      <w:pPr>
        <w:numPr>
          <w:ilvl w:val="1"/>
          <w:numId w:val="34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 xml:space="preserve">These elements must interact with each other in the prescribed </w:t>
      </w:r>
      <w:proofErr w:type="gramStart"/>
      <w:r w:rsidRPr="00C175F4">
        <w:rPr>
          <w:color w:val="auto"/>
          <w:sz w:val="18"/>
          <w:szCs w:val="18"/>
        </w:rPr>
        <w:t>fashion</w:t>
      </w:r>
      <w:proofErr w:type="gramEnd"/>
    </w:p>
    <w:p w14:paraId="739C271C" w14:textId="77777777" w:rsidR="00C175F4" w:rsidRPr="00095274" w:rsidRDefault="00C175F4">
      <w:pPr>
        <w:numPr>
          <w:ilvl w:val="0"/>
          <w:numId w:val="34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175F4">
        <w:rPr>
          <w:color w:val="auto"/>
          <w:sz w:val="18"/>
          <w:szCs w:val="18"/>
        </w:rPr>
        <w:t>Each of these prescriptions is a constraint on the implementer.</w:t>
      </w:r>
    </w:p>
    <w:p w14:paraId="48C45294" w14:textId="40F04137" w:rsidR="00C175F4" w:rsidRPr="00095274" w:rsidRDefault="00F45EDD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6" w:name="_Toc133953584"/>
      <w:r w:rsidRPr="00095274">
        <w:rPr>
          <w:color w:val="auto"/>
          <w:sz w:val="18"/>
          <w:szCs w:val="18"/>
        </w:rPr>
        <w:t>Influencing the Organizational Structure</w:t>
      </w:r>
      <w:bookmarkEnd w:id="16"/>
    </w:p>
    <w:p w14:paraId="6FA14DB1" w14:textId="77777777" w:rsidR="00F45EDD" w:rsidRPr="00F45EDD" w:rsidRDefault="00F45EDD">
      <w:pPr>
        <w:numPr>
          <w:ilvl w:val="0"/>
          <w:numId w:val="35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Architecture prescribes the structure of the system being developed.</w:t>
      </w:r>
    </w:p>
    <w:p w14:paraId="1A2E740B" w14:textId="77777777" w:rsidR="00F45EDD" w:rsidRPr="00F45EDD" w:rsidRDefault="00F45EDD">
      <w:pPr>
        <w:numPr>
          <w:ilvl w:val="0"/>
          <w:numId w:val="35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The architecture is typically used as the basis for the work-breakdown structure.</w:t>
      </w:r>
    </w:p>
    <w:p w14:paraId="03267D7A" w14:textId="77777777" w:rsidR="00F45EDD" w:rsidRPr="00F45EDD" w:rsidRDefault="00F45EDD">
      <w:pPr>
        <w:numPr>
          <w:ilvl w:val="0"/>
          <w:numId w:val="35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The work-breakdown structure in turn dictates</w:t>
      </w:r>
    </w:p>
    <w:p w14:paraId="76A85CA0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units of planning, scheduling, and budget</w:t>
      </w:r>
    </w:p>
    <w:p w14:paraId="33F665E2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proofErr w:type="spellStart"/>
      <w:r w:rsidRPr="00F45EDD">
        <w:rPr>
          <w:color w:val="auto"/>
          <w:sz w:val="18"/>
          <w:szCs w:val="18"/>
        </w:rPr>
        <w:t>interteam</w:t>
      </w:r>
      <w:proofErr w:type="spellEnd"/>
      <w:r w:rsidRPr="00F45EDD">
        <w:rPr>
          <w:color w:val="auto"/>
          <w:sz w:val="18"/>
          <w:szCs w:val="18"/>
        </w:rPr>
        <w:t xml:space="preserve"> communication channels</w:t>
      </w:r>
    </w:p>
    <w:p w14:paraId="0EAF4DF8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configuration and file-system organization</w:t>
      </w:r>
    </w:p>
    <w:p w14:paraId="764EE5C7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integration and test plans and procedures</w:t>
      </w:r>
    </w:p>
    <w:p w14:paraId="4BD1F675" w14:textId="77777777" w:rsidR="00F45EDD" w:rsidRPr="00F45EDD" w:rsidRDefault="00F45EDD">
      <w:pPr>
        <w:numPr>
          <w:ilvl w:val="1"/>
          <w:numId w:val="35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45EDD">
        <w:rPr>
          <w:color w:val="auto"/>
          <w:sz w:val="18"/>
          <w:szCs w:val="18"/>
        </w:rPr>
        <w:t>the maintenance activity</w:t>
      </w:r>
    </w:p>
    <w:p w14:paraId="7944B548" w14:textId="5A33A134" w:rsidR="00C175F4" w:rsidRPr="00095274" w:rsidRDefault="006459E2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7" w:name="_Toc133953585"/>
      <w:r w:rsidRPr="00095274">
        <w:rPr>
          <w:color w:val="auto"/>
          <w:sz w:val="18"/>
          <w:szCs w:val="18"/>
        </w:rPr>
        <w:t>Enabling Evolutionary Prototyping</w:t>
      </w:r>
      <w:bookmarkEnd w:id="17"/>
    </w:p>
    <w:p w14:paraId="7F4EB476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t>Once an architecture has been defined, it can be prototyped as a skeletal system.</w:t>
      </w:r>
    </w:p>
    <w:p w14:paraId="096E0835" w14:textId="77777777" w:rsidR="006459E2" w:rsidRPr="006459E2" w:rsidRDefault="006459E2">
      <w:pPr>
        <w:numPr>
          <w:ilvl w:val="1"/>
          <w:numId w:val="36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t>A skeletal system is one in which at least some of the infrastructure is built before much of the system’s functionality has been created.</w:t>
      </w:r>
    </w:p>
    <w:p w14:paraId="5D3D9E1D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lastRenderedPageBreak/>
        <w:t>The fidelity of the system increases as prototype parts are replaced with complete versions of these parts.</w:t>
      </w:r>
    </w:p>
    <w:p w14:paraId="1FE7959B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</w:rPr>
        <w:t>This approach aids the development process because the system is executable early in the product’s life cycle.</w:t>
      </w:r>
    </w:p>
    <w:p w14:paraId="12631156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  <w:lang w:val="pl-PL"/>
        </w:rPr>
        <w:t>This approach allows potential performance problems to be identified early in the product’s life cycle.</w:t>
      </w:r>
    </w:p>
    <w:p w14:paraId="7D9CC24A" w14:textId="77777777" w:rsidR="006459E2" w:rsidRPr="006459E2" w:rsidRDefault="006459E2">
      <w:pPr>
        <w:numPr>
          <w:ilvl w:val="0"/>
          <w:numId w:val="36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6459E2">
        <w:rPr>
          <w:color w:val="auto"/>
          <w:sz w:val="18"/>
          <w:szCs w:val="18"/>
          <w:lang w:val="pl-PL"/>
        </w:rPr>
        <w:t>These benefits reduce the potential risk in the project.</w:t>
      </w:r>
    </w:p>
    <w:p w14:paraId="6369C385" w14:textId="3E91258D" w:rsidR="00C175F4" w:rsidRPr="00095274" w:rsidRDefault="00D35257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8" w:name="_Toc133953586"/>
      <w:r w:rsidRPr="00095274">
        <w:rPr>
          <w:color w:val="auto"/>
          <w:sz w:val="18"/>
          <w:szCs w:val="18"/>
        </w:rPr>
        <w:t>Improving Cost and Schedule Estimates</w:t>
      </w:r>
      <w:bookmarkEnd w:id="18"/>
    </w:p>
    <w:p w14:paraId="1D764ECD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Architecture is used to help the project manager create cost and schedule estimates early in the project life cycle.</w:t>
      </w:r>
    </w:p>
    <w:p w14:paraId="5EB9CBEA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Top-down estimates are useful for setting goals and apportioning budgets.</w:t>
      </w:r>
    </w:p>
    <w:p w14:paraId="18D0A7C0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Bottom-up understanding of the system’s pieces are typically more accurate than those that are based purely on top-down system knowledge.</w:t>
      </w:r>
    </w:p>
    <w:p w14:paraId="17C03F21" w14:textId="77777777" w:rsidR="00D35257" w:rsidRPr="00D35257" w:rsidRDefault="00D35257">
      <w:pPr>
        <w:numPr>
          <w:ilvl w:val="0"/>
          <w:numId w:val="37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D35257">
        <w:rPr>
          <w:color w:val="auto"/>
          <w:sz w:val="18"/>
          <w:szCs w:val="18"/>
        </w:rPr>
        <w:t>The best cost and schedule estimates will typically emerge from a consensus between the top-down estimates (created by the architect and project manager) and the bottom-up estimates (created by the developers).</w:t>
      </w:r>
    </w:p>
    <w:p w14:paraId="07BAE2EB" w14:textId="7D44C033" w:rsidR="00C175F4" w:rsidRPr="00095274" w:rsidRDefault="007805B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19" w:name="_Toc133953587"/>
      <w:r w:rsidRPr="00095274">
        <w:rPr>
          <w:color w:val="auto"/>
          <w:sz w:val="18"/>
          <w:szCs w:val="18"/>
        </w:rPr>
        <w:t>Transferable, Reusable Model</w:t>
      </w:r>
      <w:bookmarkEnd w:id="19"/>
    </w:p>
    <w:p w14:paraId="3DAE9279" w14:textId="77777777" w:rsidR="007805B6" w:rsidRPr="007805B6" w:rsidRDefault="007805B6">
      <w:pPr>
        <w:numPr>
          <w:ilvl w:val="0"/>
          <w:numId w:val="3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805B6">
        <w:rPr>
          <w:color w:val="auto"/>
          <w:sz w:val="18"/>
          <w:szCs w:val="18"/>
        </w:rPr>
        <w:t>Reuse of architectures provides tremendous benefits for systems with similar requirements.</w:t>
      </w:r>
    </w:p>
    <w:p w14:paraId="6D35F7EF" w14:textId="77777777" w:rsidR="007805B6" w:rsidRPr="007805B6" w:rsidRDefault="007805B6">
      <w:pPr>
        <w:numPr>
          <w:ilvl w:val="1"/>
          <w:numId w:val="38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805B6">
        <w:rPr>
          <w:color w:val="auto"/>
          <w:sz w:val="18"/>
          <w:szCs w:val="18"/>
        </w:rPr>
        <w:t xml:space="preserve">Not only can code be reused, but so can the requirements that led to the architecture in the first </w:t>
      </w:r>
      <w:proofErr w:type="gramStart"/>
      <w:r w:rsidRPr="007805B6">
        <w:rPr>
          <w:color w:val="auto"/>
          <w:sz w:val="18"/>
          <w:szCs w:val="18"/>
        </w:rPr>
        <w:t>place</w:t>
      </w:r>
      <w:proofErr w:type="gramEnd"/>
    </w:p>
    <w:p w14:paraId="4A756CB5" w14:textId="77777777" w:rsidR="007805B6" w:rsidRPr="007805B6" w:rsidRDefault="007805B6">
      <w:pPr>
        <w:numPr>
          <w:ilvl w:val="1"/>
          <w:numId w:val="38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805B6">
        <w:rPr>
          <w:color w:val="auto"/>
          <w:sz w:val="18"/>
          <w:szCs w:val="18"/>
          <w:lang w:val="pl-PL"/>
        </w:rPr>
        <w:t>When architectural decisions can be reused across multiple systems, all of the early-decision consequences are also transferred</w:t>
      </w:r>
    </w:p>
    <w:p w14:paraId="38863C76" w14:textId="0AF8B6B8" w:rsidR="00C175F4" w:rsidRPr="00095274" w:rsidRDefault="00213B7F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0" w:name="_Toc133953588"/>
      <w:r w:rsidRPr="00095274">
        <w:rPr>
          <w:color w:val="auto"/>
          <w:sz w:val="18"/>
          <w:szCs w:val="18"/>
        </w:rPr>
        <w:t>Using Independently Developed Components</w:t>
      </w:r>
      <w:bookmarkEnd w:id="20"/>
    </w:p>
    <w:p w14:paraId="7375AE47" w14:textId="3A1C040B" w:rsidR="00213B7F" w:rsidRPr="00213B7F" w:rsidRDefault="00213B7F">
      <w:pPr>
        <w:numPr>
          <w:ilvl w:val="0"/>
          <w:numId w:val="3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>Architecture-based development often focuses on components that are likely to have been developed separately, even independently</w:t>
      </w:r>
      <w:r w:rsidR="00D511C1">
        <w:rPr>
          <w:color w:val="auto"/>
          <w:sz w:val="18"/>
          <w:szCs w:val="18"/>
        </w:rPr>
        <w:t>.</w:t>
      </w:r>
    </w:p>
    <w:p w14:paraId="04ABC685" w14:textId="62E79746" w:rsidR="00213B7F" w:rsidRPr="00213B7F" w:rsidRDefault="00213B7F">
      <w:pPr>
        <w:numPr>
          <w:ilvl w:val="0"/>
          <w:numId w:val="3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 xml:space="preserve">Commercial off-the-shelf components, </w:t>
      </w:r>
      <w:r w:rsidR="00D511C1" w:rsidRPr="00213B7F">
        <w:rPr>
          <w:color w:val="auto"/>
          <w:sz w:val="18"/>
          <w:szCs w:val="18"/>
        </w:rPr>
        <w:t>open-source</w:t>
      </w:r>
      <w:r w:rsidRPr="00213B7F">
        <w:rPr>
          <w:color w:val="auto"/>
          <w:sz w:val="18"/>
          <w:szCs w:val="18"/>
        </w:rPr>
        <w:t xml:space="preserve"> software, publicly available apps, and networked services are example of interchangeable software components.</w:t>
      </w:r>
    </w:p>
    <w:p w14:paraId="4CEB7F02" w14:textId="77777777" w:rsidR="00213B7F" w:rsidRPr="00213B7F" w:rsidRDefault="00213B7F">
      <w:pPr>
        <w:numPr>
          <w:ilvl w:val="0"/>
          <w:numId w:val="3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 xml:space="preserve">The payoff can </w:t>
      </w:r>
      <w:proofErr w:type="gramStart"/>
      <w:r w:rsidRPr="00213B7F">
        <w:rPr>
          <w:color w:val="auto"/>
          <w:sz w:val="18"/>
          <w:szCs w:val="18"/>
        </w:rPr>
        <w:t>be</w:t>
      </w:r>
      <w:proofErr w:type="gramEnd"/>
    </w:p>
    <w:p w14:paraId="01744D64" w14:textId="77777777" w:rsidR="00213B7F" w:rsidRPr="00213B7F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</w:rPr>
        <w:t xml:space="preserve">Decreased time to </w:t>
      </w:r>
      <w:proofErr w:type="gramStart"/>
      <w:r w:rsidRPr="00213B7F">
        <w:rPr>
          <w:color w:val="auto"/>
          <w:sz w:val="18"/>
          <w:szCs w:val="18"/>
        </w:rPr>
        <w:t>market</w:t>
      </w:r>
      <w:proofErr w:type="gramEnd"/>
    </w:p>
    <w:p w14:paraId="65C9AAC0" w14:textId="77777777" w:rsidR="00213B7F" w:rsidRPr="00213B7F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  <w:lang w:val="pl-PL"/>
        </w:rPr>
        <w:t>Increased reliability</w:t>
      </w:r>
    </w:p>
    <w:p w14:paraId="04A87527" w14:textId="77777777" w:rsidR="00213B7F" w:rsidRPr="00213B7F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213B7F">
        <w:rPr>
          <w:color w:val="auto"/>
          <w:sz w:val="18"/>
          <w:szCs w:val="18"/>
          <w:lang w:val="pl-PL"/>
        </w:rPr>
        <w:t xml:space="preserve">Lower cost </w:t>
      </w:r>
    </w:p>
    <w:p w14:paraId="573CE45E" w14:textId="1249D3CD" w:rsidR="00C175F4" w:rsidRPr="00C175F4" w:rsidRDefault="00213B7F">
      <w:pPr>
        <w:numPr>
          <w:ilvl w:val="1"/>
          <w:numId w:val="39"/>
        </w:numPr>
        <w:tabs>
          <w:tab w:val="num" w:pos="1440"/>
        </w:tabs>
        <w:spacing w:line="240" w:lineRule="auto"/>
        <w:rPr>
          <w:rFonts w:hint="eastAsia"/>
          <w:color w:val="auto"/>
          <w:sz w:val="18"/>
          <w:szCs w:val="18"/>
        </w:rPr>
      </w:pPr>
      <w:r w:rsidRPr="00213B7F">
        <w:rPr>
          <w:color w:val="auto"/>
          <w:sz w:val="18"/>
          <w:szCs w:val="18"/>
          <w:lang w:val="pl-PL"/>
        </w:rPr>
        <w:t>Flexibility (if the component you want to buy is not terribly special</w:t>
      </w:r>
      <w:r w:rsidRPr="00213B7F">
        <w:rPr>
          <w:color w:val="auto"/>
          <w:sz w:val="18"/>
          <w:szCs w:val="18"/>
        </w:rPr>
        <w:t xml:space="preserve"> </w:t>
      </w:r>
      <w:r w:rsidRPr="00213B7F">
        <w:rPr>
          <w:color w:val="auto"/>
          <w:sz w:val="18"/>
          <w:szCs w:val="18"/>
          <w:lang w:val="pl-PL"/>
        </w:rPr>
        <w:t>purpose, it’s likely to be available from several sources)</w:t>
      </w:r>
    </w:p>
    <w:p w14:paraId="6B19938F" w14:textId="4B956636" w:rsidR="00C175F4" w:rsidRPr="00095274" w:rsidRDefault="00FC0BF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1" w:name="_Toc133953589"/>
      <w:r w:rsidRPr="00095274">
        <w:rPr>
          <w:color w:val="auto"/>
          <w:sz w:val="18"/>
          <w:szCs w:val="18"/>
        </w:rPr>
        <w:t>Restricting Design Vocabulary</w:t>
      </w:r>
      <w:bookmarkEnd w:id="21"/>
    </w:p>
    <w:p w14:paraId="1D0B0BCC" w14:textId="77777777" w:rsidR="00FC0BF6" w:rsidRPr="00FC0BF6" w:rsidRDefault="00FC0BF6">
      <w:pPr>
        <w:numPr>
          <w:ilvl w:val="0"/>
          <w:numId w:val="40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As useful architectural patterns are collected, we see the benefit in restricting ourselves to a relatively small number of choices of elements and their interactions.</w:t>
      </w:r>
    </w:p>
    <w:p w14:paraId="4BD0518C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We minimize the design complexity of the system we are building.</w:t>
      </w:r>
    </w:p>
    <w:p w14:paraId="11D549CB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Enhanced reuse</w:t>
      </w:r>
    </w:p>
    <w:p w14:paraId="3E7CB3BB" w14:textId="3C45793A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More regular and simpler designs that are more easily understood and communicated</w:t>
      </w:r>
      <w:r w:rsidR="004A224E">
        <w:rPr>
          <w:color w:val="auto"/>
          <w:sz w:val="18"/>
          <w:szCs w:val="18"/>
        </w:rPr>
        <w:t>.</w:t>
      </w:r>
    </w:p>
    <w:p w14:paraId="5107F59C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More capable analysis</w:t>
      </w:r>
    </w:p>
    <w:p w14:paraId="396631FF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Shorter selection time</w:t>
      </w:r>
    </w:p>
    <w:p w14:paraId="2098D2B0" w14:textId="77777777" w:rsidR="00FC0BF6" w:rsidRPr="00FC0BF6" w:rsidRDefault="00FC0BF6">
      <w:pPr>
        <w:numPr>
          <w:ilvl w:val="1"/>
          <w:numId w:val="40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Greater interoperability</w:t>
      </w:r>
    </w:p>
    <w:p w14:paraId="29021347" w14:textId="54E47A73" w:rsidR="00FC0BF6" w:rsidRPr="00095274" w:rsidRDefault="00FC0BF6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2" w:name="_Toc133953590"/>
      <w:r w:rsidRPr="00095274">
        <w:rPr>
          <w:color w:val="auto"/>
          <w:sz w:val="18"/>
          <w:szCs w:val="18"/>
        </w:rPr>
        <w:t>Basis for Training</w:t>
      </w:r>
      <w:bookmarkEnd w:id="22"/>
    </w:p>
    <w:p w14:paraId="60C1D3A7" w14:textId="77777777" w:rsidR="00FC0BF6" w:rsidRPr="00FC0BF6" w:rsidRDefault="00FC0BF6">
      <w:pPr>
        <w:numPr>
          <w:ilvl w:val="0"/>
          <w:numId w:val="4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The architecture can serve as the first introduction to the system for new project members.</w:t>
      </w:r>
    </w:p>
    <w:p w14:paraId="06E19419" w14:textId="77777777" w:rsidR="00FC0BF6" w:rsidRPr="00FC0BF6" w:rsidRDefault="00FC0BF6">
      <w:pPr>
        <w:numPr>
          <w:ilvl w:val="0"/>
          <w:numId w:val="4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>Module views show someone the structure of a project.</w:t>
      </w:r>
    </w:p>
    <w:p w14:paraId="16FB422D" w14:textId="77777777" w:rsidR="00FC0BF6" w:rsidRPr="00FC0BF6" w:rsidRDefault="00FC0BF6">
      <w:pPr>
        <w:numPr>
          <w:ilvl w:val="1"/>
          <w:numId w:val="4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C0BF6">
        <w:rPr>
          <w:color w:val="auto"/>
          <w:sz w:val="18"/>
          <w:szCs w:val="18"/>
        </w:rPr>
        <w:t xml:space="preserve">Who does what, which teams are assigned to which parts of the system, and so </w:t>
      </w:r>
      <w:r w:rsidRPr="00FC0BF6">
        <w:rPr>
          <w:color w:val="auto"/>
          <w:sz w:val="18"/>
          <w:szCs w:val="18"/>
          <w:lang w:val="pl-PL"/>
        </w:rPr>
        <w:t>forth.</w:t>
      </w:r>
    </w:p>
    <w:p w14:paraId="5FB48779" w14:textId="70DB77CF" w:rsidR="00FC0BF6" w:rsidRPr="004C2F9D" w:rsidRDefault="00FC0BF6">
      <w:pPr>
        <w:numPr>
          <w:ilvl w:val="0"/>
          <w:numId w:val="41"/>
        </w:numPr>
        <w:tabs>
          <w:tab w:val="num" w:pos="720"/>
        </w:tabs>
        <w:spacing w:line="240" w:lineRule="auto"/>
        <w:rPr>
          <w:rFonts w:hint="eastAsia"/>
          <w:color w:val="auto"/>
          <w:sz w:val="18"/>
          <w:szCs w:val="18"/>
        </w:rPr>
      </w:pPr>
      <w:r w:rsidRPr="00FC0BF6">
        <w:rPr>
          <w:color w:val="auto"/>
          <w:sz w:val="18"/>
          <w:szCs w:val="18"/>
          <w:lang w:val="pl-PL"/>
        </w:rPr>
        <w:t>Component-and-connector explain</w:t>
      </w:r>
      <w:r w:rsidRPr="00FC0BF6">
        <w:rPr>
          <w:color w:val="auto"/>
          <w:sz w:val="18"/>
          <w:szCs w:val="18"/>
        </w:rPr>
        <w:t>s</w:t>
      </w:r>
      <w:r w:rsidRPr="00FC0BF6">
        <w:rPr>
          <w:color w:val="auto"/>
          <w:sz w:val="18"/>
          <w:szCs w:val="18"/>
          <w:lang w:val="pl-PL"/>
        </w:rPr>
        <w:t xml:space="preserve"> how the system is expected to work and accomplish its job.</w:t>
      </w:r>
    </w:p>
    <w:p w14:paraId="3CA97538" w14:textId="12B442E1" w:rsidR="0058519F" w:rsidRPr="00AA3CB5" w:rsidRDefault="0058519F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23" w:name="_Toc133953591"/>
      <w:r w:rsidRPr="00AA3CB5">
        <w:rPr>
          <w:rFonts w:hint="eastAsia"/>
          <w:color w:val="auto"/>
          <w:sz w:val="18"/>
          <w:szCs w:val="18"/>
        </w:rPr>
        <w:t>m</w:t>
      </w:r>
      <w:r w:rsidRPr="00AA3CB5">
        <w:rPr>
          <w:color w:val="auto"/>
          <w:sz w:val="18"/>
          <w:szCs w:val="18"/>
        </w:rPr>
        <w:t>any contexts</w:t>
      </w:r>
      <w:bookmarkEnd w:id="23"/>
    </w:p>
    <w:p w14:paraId="675247B6" w14:textId="3B404311" w:rsidR="00662E48" w:rsidRPr="00AA3CB5" w:rsidRDefault="00C944CA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4" w:name="_Toc133953592"/>
      <w:r w:rsidRPr="00AA3CB5">
        <w:rPr>
          <w:color w:val="auto"/>
          <w:sz w:val="18"/>
          <w:szCs w:val="18"/>
        </w:rPr>
        <w:t>How is Architecture Influenced?</w:t>
      </w:r>
      <w:bookmarkEnd w:id="24"/>
    </w:p>
    <w:p w14:paraId="62DC754F" w14:textId="5F6402FF" w:rsidR="00C944CA" w:rsidRPr="00AA3CB5" w:rsidRDefault="00C944CA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1AD3C801" wp14:editId="66B2DC5D">
            <wp:extent cx="2836545" cy="1557655"/>
            <wp:effectExtent l="0" t="0" r="1905" b="4445"/>
            <wp:docPr id="5" name="Picture 4" descr="archinf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rchinf.tiff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214" w14:textId="7E44096E" w:rsidR="00C944CA" w:rsidRPr="00AA3CB5" w:rsidRDefault="00C944CA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  <w:lang w:val="en-AU"/>
        </w:rPr>
      </w:pPr>
      <w:bookmarkStart w:id="25" w:name="_Toc133953593"/>
      <w:r w:rsidRPr="00AA3CB5">
        <w:rPr>
          <w:color w:val="auto"/>
          <w:sz w:val="18"/>
          <w:szCs w:val="18"/>
          <w:lang w:val="en-AU"/>
        </w:rPr>
        <w:t>Contexts of Software Architecture</w:t>
      </w:r>
      <w:bookmarkEnd w:id="25"/>
    </w:p>
    <w:p w14:paraId="430E12E8" w14:textId="77777777" w:rsidR="00C944CA" w:rsidRPr="00AA3CB5" w:rsidRDefault="00C944CA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We put software architecture in its place relative to four contexts:</w:t>
      </w:r>
    </w:p>
    <w:p w14:paraId="18838012" w14:textId="7777777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Technical.  What technical role does the software architecture play in the system?</w:t>
      </w:r>
    </w:p>
    <w:p w14:paraId="7FAB771E" w14:textId="7777777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Project life cycle.  How does a software architecture relate to the other phases of a software development life cycle?</w:t>
      </w:r>
    </w:p>
    <w:p w14:paraId="5D60C75C" w14:textId="7777777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Business.  How does the presence of a software architecture affect an organization’s business environment?</w:t>
      </w:r>
    </w:p>
    <w:p w14:paraId="0526CEC1" w14:textId="2BBBC427" w:rsidR="00C944CA" w:rsidRPr="00AA3CB5" w:rsidRDefault="00C944CA">
      <w:pPr>
        <w:pStyle w:val="afff0"/>
        <w:numPr>
          <w:ilvl w:val="0"/>
          <w:numId w:val="1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Professional.  What is the role of a software architect in an organization or a development project?</w:t>
      </w:r>
    </w:p>
    <w:p w14:paraId="25ADFCB2" w14:textId="48900CA3" w:rsidR="00C944CA" w:rsidRPr="00AA3CB5" w:rsidRDefault="00206360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Technical Context</w:t>
      </w:r>
    </w:p>
    <w:p w14:paraId="2512F981" w14:textId="77777777" w:rsidR="00835BBB" w:rsidRDefault="00206360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t>The most important technical context factor is the set of quality attributes that the architecture can help to achieve.</w:t>
      </w:r>
    </w:p>
    <w:p w14:paraId="51C06BE8" w14:textId="77777777" w:rsidR="00835BBB" w:rsidRDefault="00206360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t>The architecture’s current technical environment is also an important factor.</w:t>
      </w:r>
    </w:p>
    <w:p w14:paraId="0DDB2D01" w14:textId="77777777" w:rsidR="00835BBB" w:rsidRDefault="00206360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lastRenderedPageBreak/>
        <w:t>Standard industry practices.</w:t>
      </w:r>
    </w:p>
    <w:p w14:paraId="55380EDA" w14:textId="15CA52E7" w:rsidR="00206360" w:rsidRPr="00835BBB" w:rsidRDefault="00206360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835BBB">
        <w:rPr>
          <w:color w:val="auto"/>
          <w:sz w:val="18"/>
          <w:szCs w:val="18"/>
        </w:rPr>
        <w:t>Software engineering techniques prevalent in the architect’s professional community.</w:t>
      </w:r>
    </w:p>
    <w:p w14:paraId="580C0B08" w14:textId="58695391" w:rsidR="00206360" w:rsidRPr="00AA3CB5" w:rsidRDefault="00206360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Project Life-cycle Context</w:t>
      </w:r>
    </w:p>
    <w:p w14:paraId="7D0D81D6" w14:textId="77777777" w:rsidR="00206360" w:rsidRPr="00206360" w:rsidRDefault="00206360">
      <w:pPr>
        <w:numPr>
          <w:ilvl w:val="0"/>
          <w:numId w:val="1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Software development processes are standard approaches for developing software systems.</w:t>
      </w:r>
    </w:p>
    <w:p w14:paraId="0A3AE3A2" w14:textId="77777777" w:rsidR="00206360" w:rsidRPr="00206360" w:rsidRDefault="00206360">
      <w:pPr>
        <w:numPr>
          <w:ilvl w:val="0"/>
          <w:numId w:val="1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They tell the members of the team what to do next.</w:t>
      </w:r>
    </w:p>
    <w:p w14:paraId="103B7F1E" w14:textId="77777777" w:rsidR="00206360" w:rsidRPr="00206360" w:rsidRDefault="00206360">
      <w:pPr>
        <w:numPr>
          <w:ilvl w:val="0"/>
          <w:numId w:val="18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There are four dominant software development processes:</w:t>
      </w:r>
    </w:p>
    <w:p w14:paraId="55885D64" w14:textId="77777777" w:rsidR="00206360" w:rsidRPr="00206360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Waterfall</w:t>
      </w:r>
    </w:p>
    <w:p w14:paraId="6B73A7B5" w14:textId="77777777" w:rsidR="00206360" w:rsidRPr="00206360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Iterative</w:t>
      </w:r>
    </w:p>
    <w:p w14:paraId="0A7A7747" w14:textId="77777777" w:rsidR="00206360" w:rsidRPr="00AA3CB5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206360">
        <w:rPr>
          <w:color w:val="auto"/>
          <w:sz w:val="18"/>
          <w:szCs w:val="18"/>
        </w:rPr>
        <w:t>Agile</w:t>
      </w:r>
    </w:p>
    <w:p w14:paraId="115BFDF8" w14:textId="03E5304C" w:rsidR="00206360" w:rsidRPr="00AA3CB5" w:rsidRDefault="00206360">
      <w:pPr>
        <w:numPr>
          <w:ilvl w:val="1"/>
          <w:numId w:val="18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  <w:lang w:val="pl-PL"/>
        </w:rPr>
        <w:t>Model-driven development</w:t>
      </w:r>
    </w:p>
    <w:p w14:paraId="3A9CE619" w14:textId="77777777" w:rsidR="00FD3416" w:rsidRDefault="00796555">
      <w:pPr>
        <w:pStyle w:val="afff0"/>
        <w:numPr>
          <w:ilvl w:val="0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Architecture Activities</w:t>
      </w:r>
    </w:p>
    <w:p w14:paraId="6DC2D2D6" w14:textId="77777777" w:rsidR="00FD3416" w:rsidRDefault="00796555">
      <w:pPr>
        <w:pStyle w:val="afff0"/>
        <w:numPr>
          <w:ilvl w:val="1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Architecture is a special kind of design, so architecture finds a home in each process of software development.</w:t>
      </w:r>
    </w:p>
    <w:p w14:paraId="1D016AE0" w14:textId="77777777" w:rsidR="00FD3416" w:rsidRDefault="00796555">
      <w:pPr>
        <w:pStyle w:val="afff0"/>
        <w:numPr>
          <w:ilvl w:val="1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There are activities involved in creating a software architecture, using it to realize a complete design, and then implementing.</w:t>
      </w:r>
    </w:p>
    <w:p w14:paraId="1AF697C2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Understanding the architecturally significant requirements</w:t>
      </w:r>
    </w:p>
    <w:p w14:paraId="28A78BB4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Creating or selecting the architecture</w:t>
      </w:r>
    </w:p>
    <w:p w14:paraId="52FA4771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 xml:space="preserve">Documenting and communicating the </w:t>
      </w:r>
      <w:proofErr w:type="gramStart"/>
      <w:r w:rsidRPr="00FD3416">
        <w:rPr>
          <w:color w:val="auto"/>
          <w:sz w:val="18"/>
          <w:szCs w:val="18"/>
        </w:rPr>
        <w:t>architecture</w:t>
      </w:r>
      <w:proofErr w:type="gramEnd"/>
    </w:p>
    <w:p w14:paraId="58511BBB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Analyzing or evaluating the architecture</w:t>
      </w:r>
    </w:p>
    <w:p w14:paraId="421ADA9B" w14:textId="77777777" w:rsid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 xml:space="preserve">Implementing and testing the system based on the </w:t>
      </w:r>
      <w:proofErr w:type="gramStart"/>
      <w:r w:rsidRPr="00FD3416">
        <w:rPr>
          <w:color w:val="auto"/>
          <w:sz w:val="18"/>
          <w:szCs w:val="18"/>
        </w:rPr>
        <w:t>architecture</w:t>
      </w:r>
      <w:proofErr w:type="gramEnd"/>
    </w:p>
    <w:p w14:paraId="072D9BCF" w14:textId="675EFCF3" w:rsidR="00796555" w:rsidRPr="00FD3416" w:rsidRDefault="00796555">
      <w:pPr>
        <w:pStyle w:val="afff0"/>
        <w:numPr>
          <w:ilvl w:val="2"/>
          <w:numId w:val="25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 xml:space="preserve">Ensuring that the implementation conforms to the </w:t>
      </w:r>
      <w:proofErr w:type="gramStart"/>
      <w:r w:rsidRPr="00FD3416">
        <w:rPr>
          <w:color w:val="auto"/>
          <w:sz w:val="18"/>
          <w:szCs w:val="18"/>
        </w:rPr>
        <w:t>architecture</w:t>
      </w:r>
      <w:proofErr w:type="gramEnd"/>
    </w:p>
    <w:p w14:paraId="0964EE49" w14:textId="63406CF4" w:rsidR="008810EF" w:rsidRPr="00AA3CB5" w:rsidRDefault="008810E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b/>
          <w:bCs/>
          <w:color w:val="auto"/>
          <w:sz w:val="18"/>
          <w:szCs w:val="18"/>
        </w:rPr>
        <w:t>Business</w:t>
      </w:r>
      <w:r w:rsidRPr="00AA3CB5">
        <w:rPr>
          <w:color w:val="auto"/>
          <w:sz w:val="18"/>
          <w:szCs w:val="18"/>
        </w:rPr>
        <w:t xml:space="preserve"> Context</w:t>
      </w:r>
    </w:p>
    <w:p w14:paraId="5DF4E994" w14:textId="7B4CD732" w:rsidR="008810EF" w:rsidRPr="000E0132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0E0132">
        <w:rPr>
          <w:color w:val="auto"/>
          <w:sz w:val="18"/>
          <w:szCs w:val="18"/>
        </w:rPr>
        <w:t>Systems are created to satisfy the business goals of one or more organizations.</w:t>
      </w:r>
    </w:p>
    <w:p w14:paraId="22E7F186" w14:textId="77777777" w:rsidR="000E0132" w:rsidRDefault="008810EF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A6307">
        <w:rPr>
          <w:b/>
          <w:bCs/>
          <w:color w:val="auto"/>
          <w:sz w:val="18"/>
          <w:szCs w:val="18"/>
        </w:rPr>
        <w:t>Development organizations</w:t>
      </w:r>
      <w:r w:rsidRPr="000E0132">
        <w:rPr>
          <w:color w:val="auto"/>
          <w:sz w:val="18"/>
          <w:szCs w:val="18"/>
        </w:rPr>
        <w:t>: e.g., make a profit, or capture market, or help their customers do their jobs better, or keep their staff employed, or make their stockholders happy.</w:t>
      </w:r>
    </w:p>
    <w:p w14:paraId="7DAD991C" w14:textId="77777777" w:rsidR="000E0132" w:rsidRDefault="008810EF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A6307">
        <w:rPr>
          <w:b/>
          <w:bCs/>
          <w:color w:val="auto"/>
          <w:sz w:val="18"/>
          <w:szCs w:val="18"/>
        </w:rPr>
        <w:t>Customers</w:t>
      </w:r>
      <w:r w:rsidRPr="000E0132">
        <w:rPr>
          <w:color w:val="auto"/>
          <w:sz w:val="18"/>
          <w:szCs w:val="18"/>
        </w:rPr>
        <w:t xml:space="preserve"> have their own goals: </w:t>
      </w:r>
      <w:r w:rsidR="000E0132" w:rsidRPr="000E0132">
        <w:rPr>
          <w:color w:val="auto"/>
          <w:sz w:val="18"/>
          <w:szCs w:val="18"/>
        </w:rPr>
        <w:t>e.g., make</w:t>
      </w:r>
      <w:r w:rsidRPr="000E0132">
        <w:rPr>
          <w:color w:val="auto"/>
          <w:sz w:val="18"/>
          <w:szCs w:val="18"/>
        </w:rPr>
        <w:t xml:space="preserve"> their lives easier or more productive.</w:t>
      </w:r>
    </w:p>
    <w:p w14:paraId="28C47C19" w14:textId="77777777" w:rsidR="000E0132" w:rsidRDefault="008810EF">
      <w:pPr>
        <w:pStyle w:val="afff0"/>
        <w:numPr>
          <w:ilvl w:val="1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A6307">
        <w:rPr>
          <w:b/>
          <w:bCs/>
          <w:color w:val="auto"/>
          <w:sz w:val="18"/>
          <w:szCs w:val="18"/>
        </w:rPr>
        <w:t>Other organizations</w:t>
      </w:r>
      <w:r w:rsidRPr="000E0132">
        <w:rPr>
          <w:color w:val="auto"/>
          <w:sz w:val="18"/>
          <w:szCs w:val="18"/>
        </w:rPr>
        <w:t>, such as subcontractors or government regulatory agencies, have their own goals.</w:t>
      </w:r>
    </w:p>
    <w:p w14:paraId="07A4A826" w14:textId="77777777" w:rsidR="000E0132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0E0132">
        <w:rPr>
          <w:color w:val="auto"/>
          <w:sz w:val="18"/>
          <w:szCs w:val="18"/>
        </w:rPr>
        <w:t xml:space="preserve">Architects need to understand the goals. </w:t>
      </w:r>
    </w:p>
    <w:p w14:paraId="5799768D" w14:textId="77777777" w:rsidR="00FD3416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0E0132">
        <w:rPr>
          <w:color w:val="auto"/>
          <w:sz w:val="18"/>
          <w:szCs w:val="18"/>
        </w:rPr>
        <w:t>Many of these goals will influence the architecture.</w:t>
      </w:r>
    </w:p>
    <w:p w14:paraId="430FF86A" w14:textId="17F9720F" w:rsidR="008810EF" w:rsidRPr="00FD3416" w:rsidRDefault="008810EF">
      <w:pPr>
        <w:pStyle w:val="afff0"/>
        <w:numPr>
          <w:ilvl w:val="0"/>
          <w:numId w:val="24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D3416">
        <w:rPr>
          <w:color w:val="auto"/>
          <w:sz w:val="18"/>
          <w:szCs w:val="18"/>
        </w:rPr>
        <w:t>Architecture and business goals</w:t>
      </w:r>
    </w:p>
    <w:p w14:paraId="5903406A" w14:textId="4857C941" w:rsidR="008810EF" w:rsidRPr="00AA3CB5" w:rsidRDefault="008810EF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6AD09B07" wp14:editId="4887D1E9">
            <wp:extent cx="2836545" cy="1400810"/>
            <wp:effectExtent l="0" t="0" r="1905" b="8890"/>
            <wp:docPr id="4" name="图片 4" descr="B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G.tiff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82D6" w14:textId="471CCC66" w:rsidR="008810EF" w:rsidRPr="00AA3CB5" w:rsidRDefault="008810EF">
      <w:pPr>
        <w:pStyle w:val="4"/>
        <w:numPr>
          <w:ilvl w:val="3"/>
          <w:numId w:val="5"/>
        </w:numPr>
        <w:spacing w:line="240" w:lineRule="auto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Professional Context</w:t>
      </w:r>
    </w:p>
    <w:p w14:paraId="5995320C" w14:textId="77777777" w:rsidR="00F20645" w:rsidRDefault="008810EF">
      <w:pPr>
        <w:pStyle w:val="afff0"/>
        <w:numPr>
          <w:ilvl w:val="0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>Software architect is a career choice.</w:t>
      </w:r>
    </w:p>
    <w:p w14:paraId="451C0698" w14:textId="77777777" w:rsidR="00F20645" w:rsidRDefault="00DF471A">
      <w:pPr>
        <w:pStyle w:val="afff0"/>
        <w:numPr>
          <w:ilvl w:val="0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 xml:space="preserve">Architects need more than just technical skills. </w:t>
      </w:r>
    </w:p>
    <w:p w14:paraId="67C4B051" w14:textId="77777777" w:rsidR="00F20645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>Architects need diplomatic, negotiation, and communication skills.</w:t>
      </w:r>
    </w:p>
    <w:p w14:paraId="43EEF41E" w14:textId="77777777" w:rsidR="005D698A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F20645">
        <w:rPr>
          <w:color w:val="auto"/>
          <w:sz w:val="18"/>
          <w:szCs w:val="18"/>
        </w:rPr>
        <w:t>Architects need the ability to communicate ideas clearly.</w:t>
      </w:r>
    </w:p>
    <w:p w14:paraId="4E596AC7" w14:textId="77777777" w:rsidR="00421646" w:rsidRDefault="00DF471A">
      <w:pPr>
        <w:pStyle w:val="afff0"/>
        <w:numPr>
          <w:ilvl w:val="0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5D698A">
        <w:rPr>
          <w:color w:val="auto"/>
          <w:sz w:val="18"/>
          <w:szCs w:val="18"/>
        </w:rPr>
        <w:t>Architects need up-to-date knowledge.</w:t>
      </w:r>
    </w:p>
    <w:p w14:paraId="1B16DE81" w14:textId="77777777" w:rsidR="00421646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421646">
        <w:rPr>
          <w:color w:val="auto"/>
          <w:sz w:val="18"/>
          <w:szCs w:val="18"/>
        </w:rPr>
        <w:t>Know about (for example) patterns, or database platforms, or web services standards.</w:t>
      </w:r>
    </w:p>
    <w:p w14:paraId="14DB9450" w14:textId="3D2DA4C5" w:rsidR="008810EF" w:rsidRPr="00421646" w:rsidRDefault="00DF471A">
      <w:pPr>
        <w:pStyle w:val="afff0"/>
        <w:numPr>
          <w:ilvl w:val="1"/>
          <w:numId w:val="2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421646">
        <w:rPr>
          <w:color w:val="auto"/>
          <w:sz w:val="18"/>
          <w:szCs w:val="18"/>
        </w:rPr>
        <w:t>Know about business considerations.</w:t>
      </w:r>
    </w:p>
    <w:p w14:paraId="1D8D8913" w14:textId="639EFD0F" w:rsidR="001C2FF1" w:rsidRPr="003B3E8F" w:rsidRDefault="001C2FF1">
      <w:pPr>
        <w:pStyle w:val="3"/>
        <w:numPr>
          <w:ilvl w:val="2"/>
          <w:numId w:val="5"/>
        </w:numPr>
        <w:spacing w:line="240" w:lineRule="auto"/>
        <w:rPr>
          <w:sz w:val="18"/>
          <w:szCs w:val="18"/>
        </w:rPr>
      </w:pPr>
      <w:bookmarkStart w:id="26" w:name="_Toc133953594"/>
      <w:r w:rsidRPr="003B3E8F">
        <w:rPr>
          <w:sz w:val="18"/>
          <w:szCs w:val="18"/>
        </w:rPr>
        <w:t>Stakeholders</w:t>
      </w:r>
      <w:bookmarkEnd w:id="26"/>
    </w:p>
    <w:p w14:paraId="118CB1AD" w14:textId="77777777" w:rsidR="003B3E8F" w:rsidRDefault="001C2FF1">
      <w:pPr>
        <w:pStyle w:val="afff0"/>
        <w:numPr>
          <w:ilvl w:val="0"/>
          <w:numId w:val="2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3B3E8F">
        <w:rPr>
          <w:color w:val="auto"/>
          <w:sz w:val="18"/>
          <w:szCs w:val="18"/>
        </w:rPr>
        <w:t>A stakeholder is anyone who has a stake in the success of the system.</w:t>
      </w:r>
    </w:p>
    <w:p w14:paraId="281CACD4" w14:textId="77777777" w:rsidR="003B3E8F" w:rsidRDefault="001C2FF1">
      <w:pPr>
        <w:pStyle w:val="afff0"/>
        <w:numPr>
          <w:ilvl w:val="0"/>
          <w:numId w:val="2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3B3E8F">
        <w:rPr>
          <w:color w:val="auto"/>
          <w:sz w:val="18"/>
          <w:szCs w:val="18"/>
        </w:rPr>
        <w:t>Stakeholders typically have different specific concerns on the system.</w:t>
      </w:r>
    </w:p>
    <w:p w14:paraId="620CAD74" w14:textId="5D08727A" w:rsidR="001C2FF1" w:rsidRPr="003B3E8F" w:rsidRDefault="001C2FF1">
      <w:pPr>
        <w:pStyle w:val="afff0"/>
        <w:numPr>
          <w:ilvl w:val="0"/>
          <w:numId w:val="27"/>
        </w:numPr>
        <w:spacing w:line="240" w:lineRule="auto"/>
        <w:ind w:firstLineChars="0"/>
        <w:rPr>
          <w:color w:val="auto"/>
          <w:sz w:val="18"/>
          <w:szCs w:val="18"/>
        </w:rPr>
      </w:pPr>
      <w:r w:rsidRPr="003B3E8F">
        <w:rPr>
          <w:color w:val="auto"/>
          <w:sz w:val="18"/>
          <w:szCs w:val="18"/>
        </w:rPr>
        <w:t>Early engagement of stakeholders to understand the constraints of the task, manage expectations, negotiate priorities, and make tradeoffs.</w:t>
      </w:r>
    </w:p>
    <w:p w14:paraId="67923F50" w14:textId="32077D3C" w:rsidR="00FE7B14" w:rsidRPr="00AA3CB5" w:rsidRDefault="00FE7B14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645C4654" wp14:editId="58C7CD27">
            <wp:extent cx="2836545" cy="2052955"/>
            <wp:effectExtent l="0" t="0" r="1905" b="4445"/>
            <wp:docPr id="6" name="图片 6" descr="S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.tiff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9"/>
                    <a:stretch/>
                  </pic:blipFill>
                  <pic:spPr>
                    <a:xfrm>
                      <a:off x="0" y="0"/>
                      <a:ext cx="283654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191" w14:textId="0146B7D4" w:rsidR="007B360D" w:rsidRPr="00A93FA2" w:rsidRDefault="007B360D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7" w:name="_Toc133953595"/>
      <w:r w:rsidRPr="00A93FA2">
        <w:rPr>
          <w:color w:val="auto"/>
          <w:sz w:val="18"/>
          <w:szCs w:val="18"/>
        </w:rPr>
        <w:t>Architecture Influence Cycle</w:t>
      </w:r>
      <w:bookmarkEnd w:id="27"/>
    </w:p>
    <w:p w14:paraId="6E3F711A" w14:textId="77777777" w:rsidR="00DA46D8" w:rsidRDefault="007B360D">
      <w:pPr>
        <w:numPr>
          <w:ilvl w:val="0"/>
          <w:numId w:val="1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 xml:space="preserve">Contexts the architecture </w:t>
      </w:r>
      <w:r w:rsidRPr="007B360D">
        <w:rPr>
          <w:color w:val="auto"/>
          <w:sz w:val="18"/>
          <w:szCs w:val="18"/>
          <w:u w:val="single"/>
        </w:rPr>
        <w:t xml:space="preserve">is influenced </w:t>
      </w:r>
      <w:proofErr w:type="gramStart"/>
      <w:r w:rsidRPr="007B360D">
        <w:rPr>
          <w:color w:val="auto"/>
          <w:sz w:val="18"/>
          <w:szCs w:val="18"/>
          <w:u w:val="single"/>
        </w:rPr>
        <w:t>by</w:t>
      </w:r>
      <w:proofErr w:type="gramEnd"/>
    </w:p>
    <w:p w14:paraId="48F4B6FD" w14:textId="3B956B3A" w:rsidR="007B360D" w:rsidRPr="007B360D" w:rsidRDefault="007B360D">
      <w:pPr>
        <w:numPr>
          <w:ilvl w:val="1"/>
          <w:numId w:val="19"/>
        </w:numPr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Business</w:t>
      </w:r>
    </w:p>
    <w:p w14:paraId="6F1CE771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Technical</w:t>
      </w:r>
    </w:p>
    <w:p w14:paraId="42E7CA98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Project</w:t>
      </w:r>
    </w:p>
    <w:p w14:paraId="5153FC77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lastRenderedPageBreak/>
        <w:t>Professional</w:t>
      </w:r>
    </w:p>
    <w:p w14:paraId="1E093381" w14:textId="77777777" w:rsidR="007B360D" w:rsidRPr="007B360D" w:rsidRDefault="007B360D">
      <w:pPr>
        <w:numPr>
          <w:ilvl w:val="0"/>
          <w:numId w:val="19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 xml:space="preserve">Contexts the architecture </w:t>
      </w:r>
      <w:r w:rsidRPr="007B360D">
        <w:rPr>
          <w:color w:val="auto"/>
          <w:sz w:val="18"/>
          <w:szCs w:val="18"/>
          <w:u w:val="single"/>
        </w:rPr>
        <w:t>influences</w:t>
      </w:r>
    </w:p>
    <w:p w14:paraId="6209A045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Business</w:t>
      </w:r>
    </w:p>
    <w:p w14:paraId="2656710D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Technical</w:t>
      </w:r>
    </w:p>
    <w:p w14:paraId="5D3BCE79" w14:textId="77777777" w:rsidR="007B360D" w:rsidRPr="007B360D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Project</w:t>
      </w:r>
    </w:p>
    <w:p w14:paraId="04F39AF7" w14:textId="35FC1DF1" w:rsidR="007B360D" w:rsidRPr="00A93FA2" w:rsidRDefault="007B360D">
      <w:pPr>
        <w:numPr>
          <w:ilvl w:val="1"/>
          <w:numId w:val="19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Professional</w:t>
      </w:r>
    </w:p>
    <w:p w14:paraId="590B2994" w14:textId="77777777" w:rsidR="00206EE3" w:rsidRPr="003D42C1" w:rsidRDefault="00206EE3">
      <w:pPr>
        <w:pStyle w:val="3"/>
        <w:numPr>
          <w:ilvl w:val="2"/>
          <w:numId w:val="5"/>
        </w:numPr>
        <w:spacing w:line="240" w:lineRule="auto"/>
        <w:rPr>
          <w:color w:val="auto"/>
          <w:sz w:val="18"/>
          <w:szCs w:val="18"/>
        </w:rPr>
      </w:pPr>
      <w:bookmarkStart w:id="28" w:name="_Toc133953596"/>
      <w:r w:rsidRPr="003D42C1">
        <w:rPr>
          <w:color w:val="auto"/>
          <w:sz w:val="18"/>
          <w:szCs w:val="18"/>
        </w:rPr>
        <w:t>What Do Architectures Influence?</w:t>
      </w:r>
      <w:bookmarkEnd w:id="28"/>
    </w:p>
    <w:p w14:paraId="1C46EFFB" w14:textId="77777777" w:rsidR="00206EE3" w:rsidRDefault="00206EE3" w:rsidP="0098717E">
      <w:pPr>
        <w:spacing w:line="240" w:lineRule="auto"/>
        <w:rPr>
          <w:color w:val="auto"/>
          <w:sz w:val="18"/>
          <w:szCs w:val="18"/>
        </w:rPr>
      </w:pPr>
      <w:r w:rsidRPr="00AA3CB5">
        <w:rPr>
          <w:noProof/>
          <w:color w:val="auto"/>
          <w:sz w:val="18"/>
          <w:szCs w:val="18"/>
        </w:rPr>
        <w:drawing>
          <wp:inline distT="0" distB="0" distL="0" distR="0" wp14:anchorId="68712229" wp14:editId="57385EA7">
            <wp:extent cx="2836545" cy="1794510"/>
            <wp:effectExtent l="0" t="0" r="1905" b="0"/>
            <wp:docPr id="7" name="图片 7" descr="AIC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IC.tiff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0"/>
                    <a:stretch/>
                  </pic:blipFill>
                  <pic:spPr>
                    <a:xfrm>
                      <a:off x="0" y="0"/>
                      <a:ext cx="283654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25F9" w14:textId="77777777" w:rsidR="00206EE3" w:rsidRPr="00C02302" w:rsidRDefault="00206EE3">
      <w:pPr>
        <w:pStyle w:val="afff0"/>
        <w:numPr>
          <w:ilvl w:val="0"/>
          <w:numId w:val="28"/>
        </w:numPr>
        <w:spacing w:line="240" w:lineRule="auto"/>
        <w:ind w:firstLineChars="0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 xml:space="preserve">Influence Technical </w:t>
      </w:r>
      <w:proofErr w:type="gramStart"/>
      <w:r w:rsidRPr="00C02302">
        <w:rPr>
          <w:color w:val="auto"/>
          <w:sz w:val="18"/>
          <w:szCs w:val="18"/>
        </w:rPr>
        <w:t>context</w:t>
      </w:r>
      <w:proofErr w:type="gramEnd"/>
    </w:p>
    <w:p w14:paraId="30EA98D3" w14:textId="77777777" w:rsidR="007B360D" w:rsidRPr="007B360D" w:rsidRDefault="007B360D">
      <w:pPr>
        <w:numPr>
          <w:ilvl w:val="0"/>
          <w:numId w:val="20"/>
        </w:numPr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The architecture can affect stakeholder’s requirements for the next system.</w:t>
      </w:r>
    </w:p>
    <w:p w14:paraId="32F5A88D" w14:textId="77777777" w:rsidR="007B360D" w:rsidRPr="007B360D" w:rsidRDefault="007B360D">
      <w:pPr>
        <w:numPr>
          <w:ilvl w:val="0"/>
          <w:numId w:val="20"/>
        </w:numPr>
        <w:spacing w:line="240" w:lineRule="auto"/>
        <w:rPr>
          <w:color w:val="auto"/>
          <w:sz w:val="18"/>
          <w:szCs w:val="18"/>
        </w:rPr>
      </w:pPr>
      <w:r w:rsidRPr="007B360D">
        <w:rPr>
          <w:color w:val="auto"/>
          <w:sz w:val="18"/>
          <w:szCs w:val="18"/>
        </w:rPr>
        <w:t>A customer may relax some of their requirements.</w:t>
      </w:r>
    </w:p>
    <w:p w14:paraId="154FF128" w14:textId="77777777" w:rsidR="00206EE3" w:rsidRPr="004626E6" w:rsidRDefault="007B360D">
      <w:pPr>
        <w:numPr>
          <w:ilvl w:val="0"/>
          <w:numId w:val="20"/>
        </w:numPr>
        <w:spacing w:line="240" w:lineRule="auto"/>
        <w:rPr>
          <w:color w:val="auto"/>
          <w:sz w:val="18"/>
          <w:szCs w:val="18"/>
        </w:rPr>
      </w:pPr>
      <w:proofErr w:type="spellStart"/>
      <w:r w:rsidRPr="007B360D">
        <w:rPr>
          <w:color w:val="auto"/>
          <w:sz w:val="18"/>
          <w:szCs w:val="18"/>
        </w:rPr>
        <w:t>Shrinkwrapped</w:t>
      </w:r>
      <w:proofErr w:type="spellEnd"/>
      <w:r w:rsidRPr="007B360D">
        <w:rPr>
          <w:color w:val="auto"/>
          <w:sz w:val="18"/>
          <w:szCs w:val="18"/>
        </w:rPr>
        <w:t xml:space="preserve"> software has affected people’s requirements, as it is inexpensive and of high quality.</w:t>
      </w:r>
    </w:p>
    <w:p w14:paraId="36E34D65" w14:textId="1CD32FE8" w:rsidR="00F1240C" w:rsidRPr="00F1240C" w:rsidRDefault="00294392">
      <w:pPr>
        <w:numPr>
          <w:ilvl w:val="0"/>
          <w:numId w:val="21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 xml:space="preserve">Influence </w:t>
      </w:r>
      <w:r w:rsidR="00F1240C" w:rsidRPr="00F1240C">
        <w:rPr>
          <w:color w:val="auto"/>
          <w:sz w:val="18"/>
          <w:szCs w:val="18"/>
        </w:rPr>
        <w:t>Project context</w:t>
      </w:r>
    </w:p>
    <w:p w14:paraId="491CE891" w14:textId="77777777" w:rsidR="00F1240C" w:rsidRPr="00F1240C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>The architecture affects the structure of the developing organization.</w:t>
      </w:r>
    </w:p>
    <w:p w14:paraId="7512EA73" w14:textId="77777777" w:rsidR="00F1240C" w:rsidRPr="00F1240C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 xml:space="preserve">An architecture prescribes the units of software to be implemented and integrated to the system. </w:t>
      </w:r>
    </w:p>
    <w:p w14:paraId="71B92D91" w14:textId="77777777" w:rsidR="00F1240C" w:rsidRPr="00F1240C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>These units are the basis for the development project’s structure.</w:t>
      </w:r>
    </w:p>
    <w:p w14:paraId="6816142D" w14:textId="77777777" w:rsidR="00206EE3" w:rsidRPr="004626E6" w:rsidRDefault="00F1240C">
      <w:pPr>
        <w:numPr>
          <w:ilvl w:val="1"/>
          <w:numId w:val="21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F1240C">
        <w:rPr>
          <w:color w:val="auto"/>
          <w:sz w:val="18"/>
          <w:szCs w:val="18"/>
        </w:rPr>
        <w:t>the development, test, and integration activities all revolve around the units.</w:t>
      </w:r>
    </w:p>
    <w:p w14:paraId="3210EFF8" w14:textId="35C2E446" w:rsidR="001929B4" w:rsidRPr="001929B4" w:rsidRDefault="00294392">
      <w:pPr>
        <w:numPr>
          <w:ilvl w:val="0"/>
          <w:numId w:val="22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 xml:space="preserve">Influence </w:t>
      </w:r>
      <w:r w:rsidR="001929B4" w:rsidRPr="001929B4">
        <w:rPr>
          <w:color w:val="auto"/>
          <w:sz w:val="18"/>
          <w:szCs w:val="18"/>
        </w:rPr>
        <w:t>Business context</w:t>
      </w:r>
    </w:p>
    <w:p w14:paraId="4ED2CCF7" w14:textId="77777777" w:rsidR="001929B4" w:rsidRPr="001929B4" w:rsidRDefault="001929B4">
      <w:pPr>
        <w:numPr>
          <w:ilvl w:val="1"/>
          <w:numId w:val="22"/>
        </w:numPr>
        <w:spacing w:line="240" w:lineRule="auto"/>
        <w:rPr>
          <w:color w:val="auto"/>
          <w:sz w:val="18"/>
          <w:szCs w:val="18"/>
        </w:rPr>
      </w:pPr>
      <w:r w:rsidRPr="001929B4">
        <w:rPr>
          <w:color w:val="auto"/>
          <w:sz w:val="18"/>
          <w:szCs w:val="18"/>
        </w:rPr>
        <w:t>The architecture can affect the business goals of the developing organization.</w:t>
      </w:r>
    </w:p>
    <w:p w14:paraId="080E11B3" w14:textId="77777777" w:rsidR="00206EE3" w:rsidRPr="004626E6" w:rsidRDefault="001929B4">
      <w:pPr>
        <w:numPr>
          <w:ilvl w:val="1"/>
          <w:numId w:val="22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1929B4">
        <w:rPr>
          <w:color w:val="auto"/>
          <w:sz w:val="18"/>
          <w:szCs w:val="18"/>
        </w:rPr>
        <w:t>The architecture can provide opportunities for the efficient production and deployment of similar systems, and the organization may adjust its goals to take advantage of its newfound expertise.</w:t>
      </w:r>
    </w:p>
    <w:p w14:paraId="1EC9BE12" w14:textId="0B5D86C2" w:rsidR="00E1479D" w:rsidRPr="00E1479D" w:rsidRDefault="00BA3BF3">
      <w:pPr>
        <w:numPr>
          <w:ilvl w:val="0"/>
          <w:numId w:val="23"/>
        </w:numPr>
        <w:tabs>
          <w:tab w:val="num" w:pos="720"/>
        </w:tabs>
        <w:spacing w:line="240" w:lineRule="auto"/>
        <w:rPr>
          <w:color w:val="auto"/>
          <w:sz w:val="18"/>
          <w:szCs w:val="18"/>
        </w:rPr>
      </w:pPr>
      <w:r w:rsidRPr="00C02302">
        <w:rPr>
          <w:color w:val="auto"/>
          <w:sz w:val="18"/>
          <w:szCs w:val="18"/>
        </w:rPr>
        <w:t xml:space="preserve">Influence </w:t>
      </w:r>
      <w:r w:rsidR="00E1479D" w:rsidRPr="00E1479D">
        <w:rPr>
          <w:color w:val="auto"/>
          <w:sz w:val="18"/>
          <w:szCs w:val="18"/>
        </w:rPr>
        <w:t xml:space="preserve">Professional </w:t>
      </w:r>
      <w:proofErr w:type="gramStart"/>
      <w:r w:rsidR="00E1479D" w:rsidRPr="00E1479D">
        <w:rPr>
          <w:color w:val="auto"/>
          <w:sz w:val="18"/>
          <w:szCs w:val="18"/>
        </w:rPr>
        <w:t>context</w:t>
      </w:r>
      <w:proofErr w:type="gramEnd"/>
    </w:p>
    <w:p w14:paraId="3C8D7B4D" w14:textId="77777777" w:rsidR="00E1479D" w:rsidRPr="00E1479D" w:rsidRDefault="00E1479D">
      <w:pPr>
        <w:numPr>
          <w:ilvl w:val="1"/>
          <w:numId w:val="2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E1479D">
        <w:rPr>
          <w:color w:val="auto"/>
          <w:sz w:val="18"/>
          <w:szCs w:val="18"/>
        </w:rPr>
        <w:t>The process of system building will affect the architect’s experience.</w:t>
      </w:r>
    </w:p>
    <w:p w14:paraId="1AC00CBF" w14:textId="77777777" w:rsidR="00E1479D" w:rsidRPr="00E1479D" w:rsidRDefault="00E1479D">
      <w:pPr>
        <w:numPr>
          <w:ilvl w:val="1"/>
          <w:numId w:val="23"/>
        </w:numPr>
        <w:tabs>
          <w:tab w:val="num" w:pos="1440"/>
        </w:tabs>
        <w:spacing w:line="240" w:lineRule="auto"/>
        <w:rPr>
          <w:color w:val="auto"/>
          <w:sz w:val="18"/>
          <w:szCs w:val="18"/>
        </w:rPr>
      </w:pPr>
      <w:r w:rsidRPr="00E1479D">
        <w:rPr>
          <w:color w:val="auto"/>
          <w:sz w:val="18"/>
          <w:szCs w:val="18"/>
        </w:rPr>
        <w:t>A system that was successfully built will make the architect more inclined to build systems using the same approach in the future.</w:t>
      </w:r>
    </w:p>
    <w:p w14:paraId="34405327" w14:textId="361538D4" w:rsidR="00206EE3" w:rsidRPr="00C856FC" w:rsidRDefault="00E1479D">
      <w:pPr>
        <w:numPr>
          <w:ilvl w:val="1"/>
          <w:numId w:val="23"/>
        </w:numPr>
        <w:spacing w:line="240" w:lineRule="auto"/>
        <w:rPr>
          <w:color w:val="auto"/>
          <w:sz w:val="18"/>
          <w:szCs w:val="18"/>
        </w:rPr>
      </w:pPr>
      <w:r w:rsidRPr="00E1479D">
        <w:rPr>
          <w:color w:val="auto"/>
          <w:sz w:val="18"/>
          <w:szCs w:val="18"/>
        </w:rPr>
        <w:t>Architectures that fail are less likely to be chosen for future projects.</w:t>
      </w:r>
    </w:p>
    <w:p w14:paraId="23E93CF2" w14:textId="13200ECE" w:rsidR="000711C0" w:rsidRPr="00AA3CB5" w:rsidRDefault="000711C0">
      <w:pPr>
        <w:pStyle w:val="2"/>
        <w:numPr>
          <w:ilvl w:val="1"/>
          <w:numId w:val="5"/>
        </w:numPr>
        <w:spacing w:line="240" w:lineRule="auto"/>
        <w:rPr>
          <w:color w:val="auto"/>
          <w:sz w:val="18"/>
          <w:szCs w:val="18"/>
        </w:rPr>
      </w:pPr>
      <w:bookmarkStart w:id="29" w:name="_Toc133953597"/>
      <w:r w:rsidRPr="00AA3CB5">
        <w:rPr>
          <w:rFonts w:hint="eastAsia"/>
          <w:color w:val="auto"/>
          <w:sz w:val="18"/>
          <w:szCs w:val="18"/>
        </w:rPr>
        <w:t>s</w:t>
      </w:r>
      <w:r w:rsidRPr="00AA3CB5">
        <w:rPr>
          <w:color w:val="auto"/>
          <w:sz w:val="18"/>
          <w:szCs w:val="18"/>
        </w:rPr>
        <w:t>ummary</w:t>
      </w:r>
      <w:bookmarkEnd w:id="29"/>
    </w:p>
    <w:p w14:paraId="156731B2" w14:textId="77777777" w:rsidR="00BB0162" w:rsidRPr="00AA3CB5" w:rsidRDefault="00BB0162">
      <w:pPr>
        <w:pStyle w:val="afff0"/>
        <w:numPr>
          <w:ilvl w:val="0"/>
          <w:numId w:val="1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b/>
          <w:bCs/>
          <w:i/>
          <w:iCs/>
          <w:color w:val="auto"/>
          <w:sz w:val="18"/>
          <w:szCs w:val="18"/>
        </w:rPr>
        <w:t xml:space="preserve">The software architecture </w:t>
      </w:r>
      <w:r w:rsidRPr="00AA3CB5">
        <w:rPr>
          <w:color w:val="auto"/>
          <w:sz w:val="18"/>
          <w:szCs w:val="18"/>
        </w:rPr>
        <w:t>of a system is the set of structures needed to reason about the system, which comprise software elements, relations among them, and properties of both.</w:t>
      </w:r>
    </w:p>
    <w:p w14:paraId="5E834729" w14:textId="72DF87E8" w:rsidR="00BB0162" w:rsidRPr="00AA3CB5" w:rsidRDefault="00BB0162">
      <w:pPr>
        <w:pStyle w:val="afff0"/>
        <w:numPr>
          <w:ilvl w:val="0"/>
          <w:numId w:val="16"/>
        </w:numPr>
        <w:spacing w:line="240" w:lineRule="auto"/>
        <w:ind w:firstLineChars="0"/>
        <w:rPr>
          <w:color w:val="auto"/>
          <w:sz w:val="18"/>
          <w:szCs w:val="18"/>
        </w:rPr>
      </w:pPr>
      <w:r w:rsidRPr="00AA3CB5">
        <w:rPr>
          <w:color w:val="auto"/>
          <w:sz w:val="18"/>
          <w:szCs w:val="18"/>
        </w:rPr>
        <w:t>An architecture has an impact on the architect, the organization, and, potentially, the industry.</w:t>
      </w:r>
    </w:p>
    <w:sectPr w:rsidR="00BB0162" w:rsidRPr="00AA3CB5" w:rsidSect="00852851">
      <w:footerReference w:type="default" r:id="rId16"/>
      <w:pgSz w:w="12240" w:h="15840"/>
      <w:pgMar w:top="720" w:right="720" w:bottom="720" w:left="720" w:header="720" w:footer="720" w:gutter="0"/>
      <w:cols w:num="2" w:space="425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22DD" w14:textId="77777777" w:rsidR="005507CF" w:rsidRDefault="005507CF">
      <w:r>
        <w:separator/>
      </w:r>
    </w:p>
    <w:p w14:paraId="287F46BD" w14:textId="77777777" w:rsidR="005507CF" w:rsidRDefault="005507CF"/>
  </w:endnote>
  <w:endnote w:type="continuationSeparator" w:id="0">
    <w:p w14:paraId="0D7EC89F" w14:textId="77777777" w:rsidR="005507CF" w:rsidRDefault="005507CF">
      <w:r>
        <w:continuationSeparator/>
      </w:r>
    </w:p>
    <w:p w14:paraId="53E33767" w14:textId="77777777" w:rsidR="005507CF" w:rsidRDefault="005507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页码布局表格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34724A56" w14:textId="77777777">
          <w:tc>
            <w:tcPr>
              <w:tcW w:w="3116" w:type="dxa"/>
            </w:tcPr>
            <w:p w14:paraId="2F8A3E63" w14:textId="77777777" w:rsidR="009225CF" w:rsidRDefault="00176DD5">
              <w:pPr>
                <w:pStyle w:val="a7"/>
              </w:pPr>
              <w:r>
                <w:rPr>
                  <w:lang w:val="zh-CN" w:bidi="zh-CN"/>
                </w:rPr>
                <w:fldChar w:fldCharType="begin"/>
              </w:r>
              <w:r>
                <w:rPr>
                  <w:lang w:val="zh-CN" w:bidi="zh-CN"/>
                </w:rPr>
                <w:instrText xml:space="preserve"> PAGE   \* MERGEFORMAT </w:instrText>
              </w:r>
              <w:r>
                <w:rPr>
                  <w:lang w:val="zh-CN" w:bidi="zh-CN"/>
                </w:rPr>
                <w:fldChar w:fldCharType="separate"/>
              </w:r>
              <w:r w:rsidR="00CD666D">
                <w:rPr>
                  <w:noProof/>
                  <w:lang w:val="zh-CN" w:bidi="zh-CN"/>
                </w:rPr>
                <w:t>2</w:t>
              </w:r>
              <w:r>
                <w:rPr>
                  <w:noProof/>
                  <w:lang w:val="zh-CN" w:bidi="zh-CN"/>
                </w:rPr>
                <w:fldChar w:fldCharType="end"/>
              </w:r>
            </w:p>
          </w:tc>
          <w:tc>
            <w:tcPr>
              <w:tcW w:w="3117" w:type="dxa"/>
            </w:tcPr>
            <w:p w14:paraId="6588380D" w14:textId="77777777" w:rsidR="009225CF" w:rsidRDefault="009225CF">
              <w:pPr>
                <w:pStyle w:val="a7"/>
                <w:jc w:val="center"/>
              </w:pPr>
            </w:p>
          </w:tc>
          <w:tc>
            <w:tcPr>
              <w:tcW w:w="3117" w:type="dxa"/>
            </w:tcPr>
            <w:p w14:paraId="35DB2DA1" w14:textId="77777777" w:rsidR="009225CF" w:rsidRDefault="009225CF">
              <w:pPr>
                <w:pStyle w:val="a7"/>
                <w:jc w:val="right"/>
              </w:pPr>
            </w:p>
          </w:tc>
        </w:tr>
      </w:sdtContent>
    </w:sdt>
  </w:tbl>
  <w:p w14:paraId="1F9A9EB5" w14:textId="77777777" w:rsidR="009225CF" w:rsidRDefault="009225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C179" w14:textId="77777777" w:rsidR="005507CF" w:rsidRDefault="005507CF">
      <w:r>
        <w:separator/>
      </w:r>
    </w:p>
    <w:p w14:paraId="51570D7B" w14:textId="77777777" w:rsidR="005507CF" w:rsidRDefault="005507CF"/>
  </w:footnote>
  <w:footnote w:type="continuationSeparator" w:id="0">
    <w:p w14:paraId="71312B8E" w14:textId="77777777" w:rsidR="005507CF" w:rsidRDefault="005507CF">
      <w:r>
        <w:continuationSeparator/>
      </w:r>
    </w:p>
    <w:p w14:paraId="0660C8F8" w14:textId="77777777" w:rsidR="005507CF" w:rsidRDefault="005507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71CF"/>
    <w:multiLevelType w:val="hybridMultilevel"/>
    <w:tmpl w:val="F59AD4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722459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AEA2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080E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7E29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9A6D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8674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0E01F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18E58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6231A12"/>
    <w:multiLevelType w:val="hybridMultilevel"/>
    <w:tmpl w:val="338258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6A05551"/>
    <w:multiLevelType w:val="hybridMultilevel"/>
    <w:tmpl w:val="5A5851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6C329D7"/>
    <w:multiLevelType w:val="hybridMultilevel"/>
    <w:tmpl w:val="0EAA05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B69ABD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0D0A7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E3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C30A6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D76E7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827D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5A9D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08F146F4"/>
    <w:multiLevelType w:val="hybridMultilevel"/>
    <w:tmpl w:val="4B4ADD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5ABB0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84EA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C30C0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B0D7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15ACB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B4E41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770C2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5847C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BD34859"/>
    <w:multiLevelType w:val="hybridMultilevel"/>
    <w:tmpl w:val="7884EB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E8E7EA2"/>
    <w:multiLevelType w:val="hybridMultilevel"/>
    <w:tmpl w:val="F85458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DA69C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8F470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1F04C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6401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4CFC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1013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F7879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898312F"/>
    <w:multiLevelType w:val="hybridMultilevel"/>
    <w:tmpl w:val="0980F6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93E1A44"/>
    <w:multiLevelType w:val="hybridMultilevel"/>
    <w:tmpl w:val="EE5039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97B43B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61C9E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4E4CF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9C0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1069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FB2A3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976A6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9A04F7F"/>
    <w:multiLevelType w:val="hybridMultilevel"/>
    <w:tmpl w:val="73F600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C4D7D1D"/>
    <w:multiLevelType w:val="hybridMultilevel"/>
    <w:tmpl w:val="C7A6C1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5754E9"/>
    <w:multiLevelType w:val="hybridMultilevel"/>
    <w:tmpl w:val="ECEA87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9A26C2F"/>
    <w:multiLevelType w:val="hybridMultilevel"/>
    <w:tmpl w:val="147AEB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152CBE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64A47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9C44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5E89E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932CB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E419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8E493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31455352"/>
    <w:multiLevelType w:val="hybridMultilevel"/>
    <w:tmpl w:val="8A9AA03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1595CF7"/>
    <w:multiLevelType w:val="hybridMultilevel"/>
    <w:tmpl w:val="49A838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DA848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6C79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E457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34D1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D6DA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92F4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E865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83B72DE"/>
    <w:multiLevelType w:val="hybridMultilevel"/>
    <w:tmpl w:val="686EB980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</w:rPr>
    </w:lvl>
    <w:lvl w:ilvl="2" w:tplc="B8EE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6D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8C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0F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06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6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EC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B0730A0"/>
    <w:multiLevelType w:val="hybridMultilevel"/>
    <w:tmpl w:val="0AA22C2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8886120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2227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54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E4D3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3EB4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3EDE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82F0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3B377097"/>
    <w:multiLevelType w:val="hybridMultilevel"/>
    <w:tmpl w:val="1974D6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E2849D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DA55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E271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31C18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C2249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20B4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8C67B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C985F27"/>
    <w:multiLevelType w:val="hybridMultilevel"/>
    <w:tmpl w:val="298ADD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60E3A4A"/>
    <w:multiLevelType w:val="hybridMultilevel"/>
    <w:tmpl w:val="59F226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211470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1C1C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88B2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21CE4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21AE7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4A19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63075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4F3444B3"/>
    <w:multiLevelType w:val="hybridMultilevel"/>
    <w:tmpl w:val="A80426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F6C3144"/>
    <w:multiLevelType w:val="hybridMultilevel"/>
    <w:tmpl w:val="9BAC8F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3967546"/>
    <w:multiLevelType w:val="hybridMultilevel"/>
    <w:tmpl w:val="DFEC07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DDFCC87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C4AA9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742B3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AF2EA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3CEC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B7E2F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9A19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53D71955"/>
    <w:multiLevelType w:val="hybridMultilevel"/>
    <w:tmpl w:val="06D219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59C7801"/>
    <w:multiLevelType w:val="hybridMultilevel"/>
    <w:tmpl w:val="71FE83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87D75B9"/>
    <w:multiLevelType w:val="hybridMultilevel"/>
    <w:tmpl w:val="B4FA92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4AA040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3DA8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31E7C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968A9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48E98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86C48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A8FB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58FC0322"/>
    <w:multiLevelType w:val="multilevel"/>
    <w:tmpl w:val="015ED8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98B01C8"/>
    <w:multiLevelType w:val="hybridMultilevel"/>
    <w:tmpl w:val="78ACC69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3C4C16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DE51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223D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0F4F7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16858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ABE4F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95867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BD308D0"/>
    <w:multiLevelType w:val="hybridMultilevel"/>
    <w:tmpl w:val="8CC631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C03359A"/>
    <w:multiLevelType w:val="hybridMultilevel"/>
    <w:tmpl w:val="7CECE2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C34024D"/>
    <w:multiLevelType w:val="hybridMultilevel"/>
    <w:tmpl w:val="E6026B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5D6774B8"/>
    <w:multiLevelType w:val="multilevel"/>
    <w:tmpl w:val="10D6289E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F7CF8"/>
    <w:multiLevelType w:val="hybridMultilevel"/>
    <w:tmpl w:val="50B4669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CE0B5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6D48A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8E39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C23A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A8AA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E81E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406C1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8E82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DB17F04"/>
    <w:multiLevelType w:val="hybridMultilevel"/>
    <w:tmpl w:val="8020EF1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8D9281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F063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7B8D1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01A1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394AE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45EDE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93AF6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EE91DC2"/>
    <w:multiLevelType w:val="hybridMultilevel"/>
    <w:tmpl w:val="AFE4580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EFE65D6"/>
    <w:multiLevelType w:val="hybridMultilevel"/>
    <w:tmpl w:val="2D44CF0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4F10F36"/>
    <w:multiLevelType w:val="hybridMultilevel"/>
    <w:tmpl w:val="8F3216F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40"/>
      </w:pPr>
      <w:rPr>
        <w:rFonts w:ascii="Wingdings" w:hAnsi="Wingdings" w:hint="default"/>
      </w:rPr>
    </w:lvl>
    <w:lvl w:ilvl="2" w:tplc="5A721F8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A1E60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E9E16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664AF1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825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F5635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B63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77530885"/>
    <w:multiLevelType w:val="hybridMultilevel"/>
    <w:tmpl w:val="1568934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A457389"/>
    <w:multiLevelType w:val="hybridMultilevel"/>
    <w:tmpl w:val="F3326C9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364E9D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41C98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72DB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06476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6CD0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E85B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9D493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0" w15:restartNumberingAfterBreak="0">
    <w:nsid w:val="7D032D83"/>
    <w:multiLevelType w:val="hybridMultilevel"/>
    <w:tmpl w:val="0DF867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EB50F0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2BAEF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0AE36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0CE4F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B83A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A6E6D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06F4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959146147">
    <w:abstractNumId w:val="32"/>
  </w:num>
  <w:num w:numId="2" w16cid:durableId="896546619">
    <w:abstractNumId w:val="27"/>
  </w:num>
  <w:num w:numId="3" w16cid:durableId="1174883838">
    <w:abstractNumId w:val="31"/>
  </w:num>
  <w:num w:numId="4" w16cid:durableId="50734891">
    <w:abstractNumId w:val="25"/>
  </w:num>
  <w:num w:numId="5" w16cid:durableId="876312013">
    <w:abstractNumId w:val="1"/>
  </w:num>
  <w:num w:numId="6" w16cid:durableId="1201017300">
    <w:abstractNumId w:val="11"/>
  </w:num>
  <w:num w:numId="7" w16cid:durableId="2007971467">
    <w:abstractNumId w:val="21"/>
  </w:num>
  <w:num w:numId="8" w16cid:durableId="508763279">
    <w:abstractNumId w:val="30"/>
  </w:num>
  <w:num w:numId="9" w16cid:durableId="153767475">
    <w:abstractNumId w:val="14"/>
  </w:num>
  <w:num w:numId="10" w16cid:durableId="1933122652">
    <w:abstractNumId w:val="19"/>
  </w:num>
  <w:num w:numId="11" w16cid:durableId="1770734071">
    <w:abstractNumId w:val="36"/>
  </w:num>
  <w:num w:numId="12" w16cid:durableId="1709140627">
    <w:abstractNumId w:val="29"/>
  </w:num>
  <w:num w:numId="13" w16cid:durableId="268704822">
    <w:abstractNumId w:val="10"/>
  </w:num>
  <w:num w:numId="14" w16cid:durableId="1095201893">
    <w:abstractNumId w:val="22"/>
  </w:num>
  <w:num w:numId="15" w16cid:durableId="172958626">
    <w:abstractNumId w:val="2"/>
  </w:num>
  <w:num w:numId="16" w16cid:durableId="835650187">
    <w:abstractNumId w:val="24"/>
  </w:num>
  <w:num w:numId="17" w16cid:durableId="107166473">
    <w:abstractNumId w:val="3"/>
  </w:num>
  <w:num w:numId="18" w16cid:durableId="431822949">
    <w:abstractNumId w:val="20"/>
  </w:num>
  <w:num w:numId="19" w16cid:durableId="419058580">
    <w:abstractNumId w:val="0"/>
  </w:num>
  <w:num w:numId="20" w16cid:durableId="1272282531">
    <w:abstractNumId w:val="16"/>
  </w:num>
  <w:num w:numId="21" w16cid:durableId="1067068338">
    <w:abstractNumId w:val="17"/>
  </w:num>
  <w:num w:numId="22" w16cid:durableId="1764064931">
    <w:abstractNumId w:val="15"/>
  </w:num>
  <w:num w:numId="23" w16cid:durableId="1831015754">
    <w:abstractNumId w:val="37"/>
  </w:num>
  <w:num w:numId="24" w16cid:durableId="2131707657">
    <w:abstractNumId w:val="12"/>
  </w:num>
  <w:num w:numId="25" w16cid:durableId="66729950">
    <w:abstractNumId w:val="38"/>
  </w:num>
  <w:num w:numId="26" w16cid:durableId="198400320">
    <w:abstractNumId w:val="6"/>
  </w:num>
  <w:num w:numId="27" w16cid:durableId="732703555">
    <w:abstractNumId w:val="35"/>
  </w:num>
  <w:num w:numId="28" w16cid:durableId="1388454984">
    <w:abstractNumId w:val="8"/>
  </w:num>
  <w:num w:numId="29" w16cid:durableId="91367244">
    <w:abstractNumId w:val="40"/>
  </w:num>
  <w:num w:numId="30" w16cid:durableId="1016543725">
    <w:abstractNumId w:val="23"/>
  </w:num>
  <w:num w:numId="31" w16cid:durableId="1041906784">
    <w:abstractNumId w:val="33"/>
  </w:num>
  <w:num w:numId="32" w16cid:durableId="1284463143">
    <w:abstractNumId w:val="28"/>
  </w:num>
  <w:num w:numId="33" w16cid:durableId="1064525170">
    <w:abstractNumId w:val="7"/>
  </w:num>
  <w:num w:numId="34" w16cid:durableId="487793218">
    <w:abstractNumId w:val="18"/>
  </w:num>
  <w:num w:numId="35" w16cid:durableId="75982708">
    <w:abstractNumId w:val="13"/>
  </w:num>
  <w:num w:numId="36" w16cid:durableId="447118789">
    <w:abstractNumId w:val="34"/>
  </w:num>
  <w:num w:numId="37" w16cid:durableId="1513953304">
    <w:abstractNumId w:val="5"/>
  </w:num>
  <w:num w:numId="38" w16cid:durableId="1722633224">
    <w:abstractNumId w:val="39"/>
  </w:num>
  <w:num w:numId="39" w16cid:durableId="1493259189">
    <w:abstractNumId w:val="9"/>
  </w:num>
  <w:num w:numId="40" w16cid:durableId="353002794">
    <w:abstractNumId w:val="26"/>
  </w:num>
  <w:num w:numId="41" w16cid:durableId="948899972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3F"/>
    <w:rsid w:val="00000BF7"/>
    <w:rsid w:val="00015ADD"/>
    <w:rsid w:val="000233A8"/>
    <w:rsid w:val="0005173D"/>
    <w:rsid w:val="000711C0"/>
    <w:rsid w:val="000764B8"/>
    <w:rsid w:val="00077E7D"/>
    <w:rsid w:val="00095274"/>
    <w:rsid w:val="000A6987"/>
    <w:rsid w:val="000C6D26"/>
    <w:rsid w:val="000E0132"/>
    <w:rsid w:val="000E380B"/>
    <w:rsid w:val="000F74F0"/>
    <w:rsid w:val="000F77E0"/>
    <w:rsid w:val="00104A26"/>
    <w:rsid w:val="001071B2"/>
    <w:rsid w:val="00120B11"/>
    <w:rsid w:val="00121EF7"/>
    <w:rsid w:val="00125517"/>
    <w:rsid w:val="00141176"/>
    <w:rsid w:val="001443BA"/>
    <w:rsid w:val="00146C25"/>
    <w:rsid w:val="00154C2C"/>
    <w:rsid w:val="00176428"/>
    <w:rsid w:val="00176496"/>
    <w:rsid w:val="00176DD5"/>
    <w:rsid w:val="00182CD1"/>
    <w:rsid w:val="001872FC"/>
    <w:rsid w:val="001929B4"/>
    <w:rsid w:val="001B4DCE"/>
    <w:rsid w:val="001C2FF1"/>
    <w:rsid w:val="001C7A81"/>
    <w:rsid w:val="001D624F"/>
    <w:rsid w:val="001E6612"/>
    <w:rsid w:val="001E6F6F"/>
    <w:rsid w:val="00200BFE"/>
    <w:rsid w:val="00206360"/>
    <w:rsid w:val="00206EE3"/>
    <w:rsid w:val="00213B7F"/>
    <w:rsid w:val="002572E0"/>
    <w:rsid w:val="00263DFE"/>
    <w:rsid w:val="00267FB9"/>
    <w:rsid w:val="0027625A"/>
    <w:rsid w:val="00286609"/>
    <w:rsid w:val="00290157"/>
    <w:rsid w:val="00294392"/>
    <w:rsid w:val="002971B2"/>
    <w:rsid w:val="002D58CE"/>
    <w:rsid w:val="002E1D4D"/>
    <w:rsid w:val="002F446D"/>
    <w:rsid w:val="00316F94"/>
    <w:rsid w:val="00322808"/>
    <w:rsid w:val="00334BB0"/>
    <w:rsid w:val="00346277"/>
    <w:rsid w:val="00376504"/>
    <w:rsid w:val="003951BD"/>
    <w:rsid w:val="003A38E8"/>
    <w:rsid w:val="003A6A41"/>
    <w:rsid w:val="003B0F9D"/>
    <w:rsid w:val="003B3E8F"/>
    <w:rsid w:val="003D42C1"/>
    <w:rsid w:val="003E2500"/>
    <w:rsid w:val="003F39B6"/>
    <w:rsid w:val="00404E4A"/>
    <w:rsid w:val="00421646"/>
    <w:rsid w:val="00430E5D"/>
    <w:rsid w:val="00443655"/>
    <w:rsid w:val="004626E6"/>
    <w:rsid w:val="0047321F"/>
    <w:rsid w:val="00481B15"/>
    <w:rsid w:val="0049073E"/>
    <w:rsid w:val="004A1465"/>
    <w:rsid w:val="004A224E"/>
    <w:rsid w:val="004C2F9D"/>
    <w:rsid w:val="004D4C8F"/>
    <w:rsid w:val="004E3A7A"/>
    <w:rsid w:val="004E7EB2"/>
    <w:rsid w:val="004F356A"/>
    <w:rsid w:val="004F4EBC"/>
    <w:rsid w:val="005129BE"/>
    <w:rsid w:val="005215AE"/>
    <w:rsid w:val="00535FB5"/>
    <w:rsid w:val="00537C36"/>
    <w:rsid w:val="005460AD"/>
    <w:rsid w:val="0054620C"/>
    <w:rsid w:val="005507CF"/>
    <w:rsid w:val="00552EE6"/>
    <w:rsid w:val="0058519F"/>
    <w:rsid w:val="005A083A"/>
    <w:rsid w:val="005A62D7"/>
    <w:rsid w:val="005A6307"/>
    <w:rsid w:val="005D08CF"/>
    <w:rsid w:val="005D312C"/>
    <w:rsid w:val="005D698A"/>
    <w:rsid w:val="005F179C"/>
    <w:rsid w:val="005F3F75"/>
    <w:rsid w:val="0061692C"/>
    <w:rsid w:val="006459E2"/>
    <w:rsid w:val="00646CAD"/>
    <w:rsid w:val="006517A4"/>
    <w:rsid w:val="006575DA"/>
    <w:rsid w:val="00662E48"/>
    <w:rsid w:val="00683603"/>
    <w:rsid w:val="00686A66"/>
    <w:rsid w:val="006A2CA6"/>
    <w:rsid w:val="006A6B5C"/>
    <w:rsid w:val="006B3064"/>
    <w:rsid w:val="006C118A"/>
    <w:rsid w:val="006D42E9"/>
    <w:rsid w:val="006D6F3F"/>
    <w:rsid w:val="006E1863"/>
    <w:rsid w:val="006E6094"/>
    <w:rsid w:val="006F0523"/>
    <w:rsid w:val="006F22E5"/>
    <w:rsid w:val="007145AB"/>
    <w:rsid w:val="00716226"/>
    <w:rsid w:val="007327FD"/>
    <w:rsid w:val="00735D7C"/>
    <w:rsid w:val="0075081C"/>
    <w:rsid w:val="007805B6"/>
    <w:rsid w:val="00782806"/>
    <w:rsid w:val="00796555"/>
    <w:rsid w:val="00797E83"/>
    <w:rsid w:val="007A5B99"/>
    <w:rsid w:val="007B01B5"/>
    <w:rsid w:val="007B360D"/>
    <w:rsid w:val="007D73D6"/>
    <w:rsid w:val="008065C6"/>
    <w:rsid w:val="00811310"/>
    <w:rsid w:val="00824990"/>
    <w:rsid w:val="00835BBB"/>
    <w:rsid w:val="008373B9"/>
    <w:rsid w:val="008422FC"/>
    <w:rsid w:val="00844AFA"/>
    <w:rsid w:val="0084590A"/>
    <w:rsid w:val="008465C7"/>
    <w:rsid w:val="00852851"/>
    <w:rsid w:val="00860883"/>
    <w:rsid w:val="008609F3"/>
    <w:rsid w:val="00876EC2"/>
    <w:rsid w:val="008810EF"/>
    <w:rsid w:val="00886629"/>
    <w:rsid w:val="008B72EF"/>
    <w:rsid w:val="008C1B28"/>
    <w:rsid w:val="008E09EE"/>
    <w:rsid w:val="008E555D"/>
    <w:rsid w:val="0090548F"/>
    <w:rsid w:val="00907B60"/>
    <w:rsid w:val="009225CF"/>
    <w:rsid w:val="00952432"/>
    <w:rsid w:val="009668ED"/>
    <w:rsid w:val="0098717E"/>
    <w:rsid w:val="009C5EE8"/>
    <w:rsid w:val="009E07CB"/>
    <w:rsid w:val="00A01D27"/>
    <w:rsid w:val="00A21311"/>
    <w:rsid w:val="00A24327"/>
    <w:rsid w:val="00A27EAA"/>
    <w:rsid w:val="00A34AC1"/>
    <w:rsid w:val="00A35AE3"/>
    <w:rsid w:val="00A47FCC"/>
    <w:rsid w:val="00A61D3F"/>
    <w:rsid w:val="00A845AC"/>
    <w:rsid w:val="00A93FA2"/>
    <w:rsid w:val="00AA132F"/>
    <w:rsid w:val="00AA3CB5"/>
    <w:rsid w:val="00AA6D58"/>
    <w:rsid w:val="00AA7E81"/>
    <w:rsid w:val="00AB0DF5"/>
    <w:rsid w:val="00AC5EF0"/>
    <w:rsid w:val="00AD143D"/>
    <w:rsid w:val="00AD682F"/>
    <w:rsid w:val="00AE262F"/>
    <w:rsid w:val="00AE2CEF"/>
    <w:rsid w:val="00AF16B1"/>
    <w:rsid w:val="00B01A08"/>
    <w:rsid w:val="00B12859"/>
    <w:rsid w:val="00B524BA"/>
    <w:rsid w:val="00B75702"/>
    <w:rsid w:val="00B75EE5"/>
    <w:rsid w:val="00B90F25"/>
    <w:rsid w:val="00B94CF2"/>
    <w:rsid w:val="00B95AF5"/>
    <w:rsid w:val="00B970CF"/>
    <w:rsid w:val="00BA3BF3"/>
    <w:rsid w:val="00BB0162"/>
    <w:rsid w:val="00BC3553"/>
    <w:rsid w:val="00BC3835"/>
    <w:rsid w:val="00BD7BF4"/>
    <w:rsid w:val="00BE2749"/>
    <w:rsid w:val="00BE379B"/>
    <w:rsid w:val="00BE6492"/>
    <w:rsid w:val="00BE74EB"/>
    <w:rsid w:val="00BF1205"/>
    <w:rsid w:val="00C02302"/>
    <w:rsid w:val="00C11639"/>
    <w:rsid w:val="00C14381"/>
    <w:rsid w:val="00C175F4"/>
    <w:rsid w:val="00C22D56"/>
    <w:rsid w:val="00C23230"/>
    <w:rsid w:val="00C279D4"/>
    <w:rsid w:val="00C46D90"/>
    <w:rsid w:val="00C83BE8"/>
    <w:rsid w:val="00C856FC"/>
    <w:rsid w:val="00C9315A"/>
    <w:rsid w:val="00C944CA"/>
    <w:rsid w:val="00CA20E8"/>
    <w:rsid w:val="00CB496D"/>
    <w:rsid w:val="00CB54CF"/>
    <w:rsid w:val="00CD088F"/>
    <w:rsid w:val="00CD666D"/>
    <w:rsid w:val="00CF70A1"/>
    <w:rsid w:val="00D0290A"/>
    <w:rsid w:val="00D04CE1"/>
    <w:rsid w:val="00D0754B"/>
    <w:rsid w:val="00D31E73"/>
    <w:rsid w:val="00D32E2D"/>
    <w:rsid w:val="00D346CC"/>
    <w:rsid w:val="00D35257"/>
    <w:rsid w:val="00D42563"/>
    <w:rsid w:val="00D5028C"/>
    <w:rsid w:val="00D511C1"/>
    <w:rsid w:val="00D74338"/>
    <w:rsid w:val="00D74361"/>
    <w:rsid w:val="00D74B29"/>
    <w:rsid w:val="00D85F23"/>
    <w:rsid w:val="00D916C1"/>
    <w:rsid w:val="00D933D9"/>
    <w:rsid w:val="00DA46D8"/>
    <w:rsid w:val="00DA656D"/>
    <w:rsid w:val="00DB04D2"/>
    <w:rsid w:val="00DC7708"/>
    <w:rsid w:val="00DD3577"/>
    <w:rsid w:val="00DD7DF9"/>
    <w:rsid w:val="00DF471A"/>
    <w:rsid w:val="00DF5771"/>
    <w:rsid w:val="00E03E1F"/>
    <w:rsid w:val="00E056BF"/>
    <w:rsid w:val="00E1479D"/>
    <w:rsid w:val="00E14B40"/>
    <w:rsid w:val="00E4050C"/>
    <w:rsid w:val="00E4077C"/>
    <w:rsid w:val="00E61685"/>
    <w:rsid w:val="00EA1C58"/>
    <w:rsid w:val="00EA29C9"/>
    <w:rsid w:val="00EA3B60"/>
    <w:rsid w:val="00EB156E"/>
    <w:rsid w:val="00EC6E5C"/>
    <w:rsid w:val="00ED09CD"/>
    <w:rsid w:val="00ED7E7C"/>
    <w:rsid w:val="00EE72D1"/>
    <w:rsid w:val="00EF4C78"/>
    <w:rsid w:val="00F02DA0"/>
    <w:rsid w:val="00F1240C"/>
    <w:rsid w:val="00F20645"/>
    <w:rsid w:val="00F4096B"/>
    <w:rsid w:val="00F40CBE"/>
    <w:rsid w:val="00F45EDD"/>
    <w:rsid w:val="00F4775B"/>
    <w:rsid w:val="00F523D7"/>
    <w:rsid w:val="00F6743F"/>
    <w:rsid w:val="00F71261"/>
    <w:rsid w:val="00F71A8F"/>
    <w:rsid w:val="00F94E7E"/>
    <w:rsid w:val="00FA280B"/>
    <w:rsid w:val="00FB123E"/>
    <w:rsid w:val="00FB4742"/>
    <w:rsid w:val="00FC0BF6"/>
    <w:rsid w:val="00FC2A3D"/>
    <w:rsid w:val="00FD3416"/>
    <w:rsid w:val="00FD5C49"/>
    <w:rsid w:val="00FE3AAF"/>
    <w:rsid w:val="00FE4C47"/>
    <w:rsid w:val="00F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F0BA5"/>
  <w15:chartTrackingRefBased/>
  <w15:docId w15:val="{CCFD14B5-D8EB-428E-9B7C-4D8363C3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42563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42563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BE379B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BE379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BE379B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BE379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BE379B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E379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BE379B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BE379B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BE379B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E379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BE379B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BE379B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">
    <w:name w:val="Normal (Web)"/>
    <w:basedOn w:val="a1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afff0">
    <w:name w:val="List Paragraph"/>
    <w:basedOn w:val="a1"/>
    <w:uiPriority w:val="34"/>
    <w:unhideWhenUsed/>
    <w:qFormat/>
    <w:rsid w:val="007327FD"/>
    <w:pPr>
      <w:ind w:firstLineChars="200" w:firstLine="420"/>
    </w:pPr>
  </w:style>
  <w:style w:type="paragraph" w:styleId="TOC1">
    <w:name w:val="toc 1"/>
    <w:basedOn w:val="a1"/>
    <w:next w:val="a1"/>
    <w:autoRedefine/>
    <w:uiPriority w:val="39"/>
    <w:unhideWhenUsed/>
    <w:rsid w:val="00AA132F"/>
  </w:style>
  <w:style w:type="paragraph" w:styleId="TOC2">
    <w:name w:val="toc 2"/>
    <w:basedOn w:val="a1"/>
    <w:next w:val="a1"/>
    <w:autoRedefine/>
    <w:uiPriority w:val="39"/>
    <w:unhideWhenUsed/>
    <w:rsid w:val="00AA132F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AA132F"/>
    <w:pPr>
      <w:ind w:leftChars="400" w:left="840"/>
    </w:pPr>
  </w:style>
  <w:style w:type="character" w:styleId="afff1">
    <w:name w:val="Hyperlink"/>
    <w:basedOn w:val="a2"/>
    <w:uiPriority w:val="99"/>
    <w:unhideWhenUsed/>
    <w:rsid w:val="00AA132F"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5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1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1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9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0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0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1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4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0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if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&#24120;&#35268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4AA2B-856A-4CFA-B08F-3252DE28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常规笔记.dotx</Template>
  <TotalTime>100</TotalTime>
  <Pages>1</Pages>
  <Words>3430</Words>
  <Characters>19555</Characters>
  <Application>Microsoft Office Word</Application>
  <DocSecurity>0</DocSecurity>
  <Lines>162</Lines>
  <Paragraphs>45</Paragraphs>
  <ScaleCrop>false</ScaleCrop>
  <Company/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刘玄昊</dc:creator>
  <cp:keywords/>
  <dc:description/>
  <cp:lastModifiedBy>刘玄昊</cp:lastModifiedBy>
  <cp:revision>254</cp:revision>
  <cp:lastPrinted>2023-05-02T13:00:00Z</cp:lastPrinted>
  <dcterms:created xsi:type="dcterms:W3CDTF">2023-05-02T11:16:00Z</dcterms:created>
  <dcterms:modified xsi:type="dcterms:W3CDTF">2023-05-02T13:00:00Z</dcterms:modified>
</cp:coreProperties>
</file>